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D8A7" w14:textId="77777777" w:rsidR="000551D1" w:rsidRPr="00D50E1C" w:rsidRDefault="000551D1" w:rsidP="006E5EE2">
      <w:pPr>
        <w:pStyle w:val="Heading2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Experience </w:t>
      </w:r>
    </w:p>
    <w:p w14:paraId="3035877D" w14:textId="03BD5D4C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Software Quality Assurance Intern | Circle NVI</w:t>
      </w:r>
      <w:r w:rsidR="00CA459F" w:rsidRPr="00D50E1C">
        <w:rPr>
          <w:color w:val="275336"/>
        </w:rPr>
        <w:t xml:space="preserve"> </w:t>
      </w:r>
      <w:r w:rsidRPr="00D50E1C">
        <w:rPr>
          <w:color w:val="275336"/>
        </w:rPr>
        <w:t>| May 2021 – July 2022</w:t>
      </w:r>
    </w:p>
    <w:p w14:paraId="109B93F7" w14:textId="264CE15F" w:rsidR="000551D1" w:rsidRP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Responsible for performing and documenting software testing requirements on </w:t>
      </w:r>
      <w:r w:rsidR="00DE7F7B">
        <w:t>various</w:t>
      </w:r>
      <w:r w:rsidR="00765A4D">
        <w:t xml:space="preserve"> platforms</w:t>
      </w:r>
      <w:r w:rsidR="00DE7F7B">
        <w:t>.</w:t>
      </w:r>
    </w:p>
    <w:p w14:paraId="3B881E22" w14:textId="65F7CDBB" w:rsidR="000551D1" w:rsidRDefault="000551D1" w:rsidP="00EF7BBE">
      <w:pPr>
        <w:pStyle w:val="NoSpacing"/>
        <w:numPr>
          <w:ilvl w:val="0"/>
          <w:numId w:val="27"/>
        </w:numPr>
        <w:ind w:left="426"/>
      </w:pPr>
      <w:r w:rsidRPr="000551D1">
        <w:t xml:space="preserve">Proposed, developed, and maintained a scalable </w:t>
      </w:r>
      <w:r w:rsidR="00627238">
        <w:t xml:space="preserve">automated testing </w:t>
      </w:r>
      <w:r w:rsidRPr="000551D1">
        <w:t>framework using Selenium</w:t>
      </w:r>
      <w:r w:rsidR="00627238">
        <w:t>/</w:t>
      </w:r>
      <w:r w:rsidR="00765A4D">
        <w:t>Python.</w:t>
      </w:r>
    </w:p>
    <w:p w14:paraId="4DA75EBD" w14:textId="27C8DB4D" w:rsidR="00751F08" w:rsidRPr="000551D1" w:rsidRDefault="00751F08" w:rsidP="00EF7BBE">
      <w:pPr>
        <w:pStyle w:val="NoSpacing"/>
        <w:numPr>
          <w:ilvl w:val="0"/>
          <w:numId w:val="27"/>
        </w:numPr>
        <w:ind w:left="426"/>
      </w:pPr>
      <w:r>
        <w:t>Designed mock-ups, architecture and use cases for mobile app</w:t>
      </w:r>
      <w:r w:rsidR="00B355A1">
        <w:t>.</w:t>
      </w:r>
    </w:p>
    <w:p w14:paraId="6FF8C90D" w14:textId="6E7BD3F3" w:rsidR="000551D1" w:rsidRPr="00EE4526" w:rsidRDefault="00765A4D" w:rsidP="00EF7BBE">
      <w:pPr>
        <w:pStyle w:val="NoSpacing"/>
        <w:numPr>
          <w:ilvl w:val="0"/>
          <w:numId w:val="27"/>
        </w:numPr>
        <w:ind w:left="426"/>
      </w:pPr>
      <w:r>
        <w:t xml:space="preserve">Implemented </w:t>
      </w:r>
      <w:r w:rsidR="000551D1" w:rsidRPr="00EE4526">
        <w:t>a Continuous Deployment pipeline to optimize testing workflow</w:t>
      </w:r>
      <w:r w:rsidR="00466B10">
        <w:t>.</w:t>
      </w:r>
    </w:p>
    <w:p w14:paraId="3645FB99" w14:textId="707609B8" w:rsidR="000551D1" w:rsidRPr="00EE4526" w:rsidRDefault="000551D1" w:rsidP="00EF7BBE">
      <w:pPr>
        <w:pStyle w:val="NoSpacing"/>
        <w:numPr>
          <w:ilvl w:val="0"/>
          <w:numId w:val="27"/>
        </w:numPr>
        <w:ind w:left="426"/>
      </w:pPr>
      <w:r w:rsidRPr="00EE4526">
        <w:t xml:space="preserve">Worked with </w:t>
      </w:r>
      <w:r w:rsidR="00B355A1">
        <w:t>customers</w:t>
      </w:r>
      <w:r w:rsidRPr="00EE4526">
        <w:t xml:space="preserve"> to </w:t>
      </w:r>
      <w:r w:rsidR="00B355A1">
        <w:t xml:space="preserve">gather </w:t>
      </w:r>
      <w:r w:rsidRPr="00EE4526">
        <w:t>requirements</w:t>
      </w:r>
      <w:r w:rsidR="00B355A1">
        <w:t xml:space="preserve"> and</w:t>
      </w:r>
      <w:r w:rsidRPr="00EE4526">
        <w:t xml:space="preserve"> typical usage workflow</w:t>
      </w:r>
      <w:r w:rsidR="00B355A1">
        <w:t>s</w:t>
      </w:r>
      <w:r w:rsidR="00466B10">
        <w:t>.</w:t>
      </w:r>
    </w:p>
    <w:p w14:paraId="65C7D6E0" w14:textId="5D4656C6" w:rsidR="00D41995" w:rsidRPr="000551D1" w:rsidRDefault="0021540A" w:rsidP="00DE7F7B">
      <w:pPr>
        <w:pStyle w:val="NoSpacing"/>
        <w:numPr>
          <w:ilvl w:val="0"/>
          <w:numId w:val="27"/>
        </w:numPr>
        <w:ind w:left="426"/>
      </w:pPr>
      <w:r>
        <w:t xml:space="preserve">Used and maintained Docker in Linux to </w:t>
      </w:r>
      <w:r w:rsidR="00B355A1">
        <w:t>simulate</w:t>
      </w:r>
      <w:r>
        <w:t xml:space="preserve"> deployment environment.</w:t>
      </w:r>
      <w:r w:rsidR="00D41995">
        <w:t xml:space="preserve"> </w:t>
      </w:r>
    </w:p>
    <w:p w14:paraId="252E952B" w14:textId="61D6E5E3" w:rsidR="000551D1" w:rsidRPr="00D50E1C" w:rsidRDefault="000551D1" w:rsidP="006E5EE2">
      <w:pPr>
        <w:pStyle w:val="Heading3"/>
        <w:rPr>
          <w:color w:val="275336"/>
        </w:rPr>
      </w:pPr>
      <w:r w:rsidRPr="00D50E1C">
        <w:rPr>
          <w:color w:val="275336"/>
        </w:rPr>
        <w:t>Teaching Assistant | Carleton University | January 202</w:t>
      </w:r>
      <w:r w:rsidR="00EE4526" w:rsidRPr="00D50E1C">
        <w:rPr>
          <w:color w:val="275336"/>
        </w:rPr>
        <w:t>1</w:t>
      </w:r>
      <w:r w:rsidRPr="00D50E1C">
        <w:rPr>
          <w:color w:val="275336"/>
        </w:rPr>
        <w:t xml:space="preserve"> – </w:t>
      </w:r>
      <w:r w:rsidR="00D41995" w:rsidRPr="00D50E1C">
        <w:rPr>
          <w:color w:val="275336"/>
        </w:rPr>
        <w:t>Current</w:t>
      </w:r>
    </w:p>
    <w:p w14:paraId="071D4B45" w14:textId="610F9066" w:rsidR="000551D1" w:rsidRDefault="000551D1" w:rsidP="00EF7BBE">
      <w:pPr>
        <w:pStyle w:val="NoSpacing"/>
        <w:numPr>
          <w:ilvl w:val="0"/>
          <w:numId w:val="26"/>
        </w:numPr>
        <w:ind w:left="426"/>
      </w:pPr>
      <w:r w:rsidRPr="000551D1">
        <w:t>Responsible for helping students understand and</w:t>
      </w:r>
      <w:r>
        <w:t xml:space="preserve"> apply concepts from</w:t>
      </w:r>
      <w:r w:rsidR="00D41995">
        <w:t xml:space="preserve"> Java and Python courses.</w:t>
      </w:r>
    </w:p>
    <w:p w14:paraId="0F5261FD" w14:textId="77777777" w:rsidR="00B355A1" w:rsidRDefault="00D41995" w:rsidP="00B355A1">
      <w:pPr>
        <w:pStyle w:val="NoSpacing"/>
        <w:numPr>
          <w:ilvl w:val="0"/>
          <w:numId w:val="26"/>
        </w:numPr>
        <w:ind w:left="426"/>
      </w:pPr>
      <w:r>
        <w:t>Worked with professor and other TAs to improve course delivery using student feedback.</w:t>
      </w:r>
      <w:r w:rsidR="000551D1">
        <w:t xml:space="preserve"> </w:t>
      </w:r>
    </w:p>
    <w:p w14:paraId="6819F896" w14:textId="03A8B3E1" w:rsidR="00DE7F7B" w:rsidRPr="00D50E1C" w:rsidRDefault="00144040" w:rsidP="006E5EE2">
      <w:pPr>
        <w:pStyle w:val="Heading3"/>
        <w:rPr>
          <w:color w:val="275336"/>
        </w:rPr>
      </w:pPr>
      <w:r w:rsidRPr="00D50E1C">
        <w:rPr>
          <w:color w:val="275336"/>
        </w:rPr>
        <w:t>Infrastructure</w:t>
      </w:r>
      <w:r w:rsidR="00DE7F7B" w:rsidRPr="00D50E1C">
        <w:rPr>
          <w:color w:val="275336"/>
        </w:rPr>
        <w:t xml:space="preserve"> Intern | </w:t>
      </w:r>
      <w:r w:rsidR="00F37963" w:rsidRPr="00D50E1C">
        <w:rPr>
          <w:color w:val="275336"/>
        </w:rPr>
        <w:t>Hatch Ltd.</w:t>
      </w:r>
      <w:r w:rsidR="00DE7F7B" w:rsidRPr="00D50E1C">
        <w:rPr>
          <w:color w:val="275336"/>
        </w:rPr>
        <w:t xml:space="preserve"> | May 2018 – September 2018</w:t>
      </w:r>
    </w:p>
    <w:p w14:paraId="632B425A" w14:textId="09214078" w:rsidR="00144040" w:rsidRPr="00DE344E" w:rsidRDefault="00144040" w:rsidP="00144040">
      <w:pPr>
        <w:pStyle w:val="NoSpacing"/>
        <w:numPr>
          <w:ilvl w:val="0"/>
          <w:numId w:val="32"/>
        </w:numPr>
        <w:ind w:left="426"/>
      </w:pPr>
      <w:r>
        <w:t>Worked with Light Rail Transit team to analyze traffic flow using simulation software.</w:t>
      </w:r>
      <w:r w:rsidRPr="00DE344E">
        <w:t xml:space="preserve"> </w:t>
      </w:r>
    </w:p>
    <w:p w14:paraId="53F7E506" w14:textId="421D7755" w:rsidR="00DE7F7B" w:rsidRDefault="00144040" w:rsidP="00144040">
      <w:pPr>
        <w:pStyle w:val="NoSpacing"/>
        <w:numPr>
          <w:ilvl w:val="0"/>
          <w:numId w:val="32"/>
        </w:numPr>
        <w:ind w:left="426"/>
      </w:pPr>
      <w:r>
        <w:t xml:space="preserve">Worked with Software Development team to build in-house simulation integration tool. </w:t>
      </w:r>
    </w:p>
    <w:p w14:paraId="077C6575" w14:textId="305C70A5" w:rsidR="006E5EE2" w:rsidRPr="00D50E1C" w:rsidRDefault="006E5EE2" w:rsidP="006E5EE2">
      <w:pPr>
        <w:pStyle w:val="Heading3"/>
        <w:rPr>
          <w:color w:val="275336"/>
          <w:szCs w:val="22"/>
        </w:rPr>
      </w:pPr>
      <w:r w:rsidRPr="00D50E1C">
        <w:rPr>
          <w:color w:val="275336"/>
        </w:rPr>
        <w:t>Student Outreach Representative | Carleton University | January 2020 – Current</w:t>
      </w:r>
    </w:p>
    <w:p w14:paraId="697E2310" w14:textId="77777777" w:rsid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Reaching out to prospective students and answering queries about program specifics and university life.</w:t>
      </w:r>
    </w:p>
    <w:p w14:paraId="7F77C67A" w14:textId="2A6B17D5" w:rsidR="006E5EE2" w:rsidRPr="006E5EE2" w:rsidRDefault="006E5EE2" w:rsidP="006E5EE2">
      <w:pPr>
        <w:pStyle w:val="NoSpacing"/>
        <w:numPr>
          <w:ilvl w:val="0"/>
          <w:numId w:val="33"/>
        </w:numPr>
        <w:ind w:left="426"/>
      </w:pPr>
      <w:r>
        <w:t>Documenting interactions between students and callers.</w:t>
      </w:r>
    </w:p>
    <w:p w14:paraId="294817CF" w14:textId="77777777" w:rsidR="00925652" w:rsidRPr="00D50E1C" w:rsidRDefault="00925652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 xml:space="preserve">Education </w:t>
      </w:r>
    </w:p>
    <w:p w14:paraId="4DC6195E" w14:textId="77777777" w:rsidR="00925652" w:rsidRPr="00D50E1C" w:rsidRDefault="00925652" w:rsidP="006E5EE2">
      <w:pPr>
        <w:pStyle w:val="Heading3"/>
        <w:rPr>
          <w:color w:val="275336"/>
        </w:rPr>
      </w:pPr>
      <w:r w:rsidRPr="00D50E1C">
        <w:rPr>
          <w:color w:val="275336"/>
        </w:rPr>
        <w:t xml:space="preserve">B. Eng. | Sept 2018 – April 2023 | Carleton University </w:t>
      </w:r>
    </w:p>
    <w:p w14:paraId="43C81BB1" w14:textId="21A828C6" w:rsidR="00925652" w:rsidRDefault="00925652" w:rsidP="00EF7BBE">
      <w:pPr>
        <w:pStyle w:val="NoSpacing"/>
        <w:numPr>
          <w:ilvl w:val="0"/>
          <w:numId w:val="28"/>
        </w:numPr>
        <w:ind w:left="426"/>
      </w:pPr>
      <w:r>
        <w:t xml:space="preserve">Major: Computer Systems Engineering </w:t>
      </w:r>
      <w:r w:rsidR="00830648">
        <w:t>with a GPA of 3.6.</w:t>
      </w:r>
    </w:p>
    <w:p w14:paraId="0C8380F1" w14:textId="68FD006B" w:rsidR="00925652" w:rsidRPr="00925652" w:rsidRDefault="00925652" w:rsidP="00EF7BBE">
      <w:pPr>
        <w:pStyle w:val="NoSpacing"/>
        <w:numPr>
          <w:ilvl w:val="0"/>
          <w:numId w:val="28"/>
        </w:numPr>
        <w:ind w:left="426"/>
      </w:pPr>
      <w:r>
        <w:t xml:space="preserve">Related coursework: Computer </w:t>
      </w:r>
      <w:r w:rsidR="0016353A">
        <w:t>a</w:t>
      </w:r>
      <w:r>
        <w:t>rchitecture, Object</w:t>
      </w:r>
      <w:r w:rsidR="0016353A">
        <w:t>-o</w:t>
      </w:r>
      <w:r>
        <w:t>riented</w:t>
      </w:r>
      <w:r w:rsidR="0016353A">
        <w:t xml:space="preserve"> development</w:t>
      </w:r>
      <w:r>
        <w:t xml:space="preserve">, Data </w:t>
      </w:r>
      <w:r w:rsidR="0016353A">
        <w:t>s</w:t>
      </w:r>
      <w:r>
        <w:t>tructures</w:t>
      </w:r>
      <w:r w:rsidR="0016353A">
        <w:t xml:space="preserve"> and algorithms, Intro to machine learning,</w:t>
      </w:r>
      <w:r w:rsidR="00FE5E8A">
        <w:t xml:space="preserve"> Network and cyber security,</w:t>
      </w:r>
      <w:r w:rsidR="0016353A">
        <w:t xml:space="preserve"> Communications engineering, Project management</w:t>
      </w:r>
    </w:p>
    <w:p w14:paraId="6EB8C01E" w14:textId="1112B142" w:rsidR="003142C6" w:rsidRPr="00D50E1C" w:rsidRDefault="008A65F4" w:rsidP="006E5EE2">
      <w:pPr>
        <w:pStyle w:val="Heading2"/>
        <w:spacing w:before="120"/>
        <w:rPr>
          <w:b/>
          <w:bCs/>
          <w:color w:val="275336"/>
        </w:rPr>
      </w:pPr>
      <w:r w:rsidRPr="00D50E1C">
        <w:rPr>
          <w:b/>
          <w:bCs/>
          <w:color w:val="275336"/>
        </w:rPr>
        <w:t>Projects</w:t>
      </w:r>
    </w:p>
    <w:p w14:paraId="1526E1AF" w14:textId="50ED7440" w:rsidR="008A65F4" w:rsidRPr="00D50E1C" w:rsidRDefault="008A65F4" w:rsidP="006E5EE2">
      <w:pPr>
        <w:pStyle w:val="Heading3"/>
        <w:rPr>
          <w:color w:val="275336"/>
        </w:rPr>
      </w:pPr>
      <w:proofErr w:type="spellStart"/>
      <w:r w:rsidRPr="00D50E1C">
        <w:rPr>
          <w:color w:val="275336"/>
        </w:rPr>
        <w:t>SafeSmart</w:t>
      </w:r>
      <w:proofErr w:type="spellEnd"/>
      <w:r w:rsidRPr="00D50E1C">
        <w:rPr>
          <w:color w:val="275336"/>
        </w:rPr>
        <w:t xml:space="preserve"> </w:t>
      </w:r>
    </w:p>
    <w:p w14:paraId="307027F4" w14:textId="0B0A708F" w:rsidR="008A65F4" w:rsidRDefault="00EF7BBE" w:rsidP="007E69D9">
      <w:pPr>
        <w:pStyle w:val="NoSpacing"/>
        <w:numPr>
          <w:ilvl w:val="0"/>
          <w:numId w:val="34"/>
        </w:numPr>
        <w:ind w:left="426"/>
      </w:pPr>
      <w:r>
        <w:t xml:space="preserve">Developed a person-tracker device that counted people entering and exiting a doorway to keep count of the </w:t>
      </w:r>
      <w:r w:rsidR="0021540A">
        <w:t>number present in a store; designed to help reduce the spread of COVID-19 in small indoor spaces</w:t>
      </w:r>
    </w:p>
    <w:p w14:paraId="2A8CE103" w14:textId="6E9244A2" w:rsidR="0021540A" w:rsidRDefault="0021540A" w:rsidP="007E69D9">
      <w:pPr>
        <w:pStyle w:val="NoSpacing"/>
        <w:numPr>
          <w:ilvl w:val="0"/>
          <w:numId w:val="34"/>
        </w:numPr>
        <w:ind w:left="426"/>
      </w:pPr>
      <w:r>
        <w:t xml:space="preserve">Built using a Raspberry Pi and a connecting app that can be installed on any android device to share a live video feed. </w:t>
      </w:r>
    </w:p>
    <w:p w14:paraId="7C5FFCC6" w14:textId="6EFE8EE3" w:rsidR="0021540A" w:rsidRPr="00D50E1C" w:rsidRDefault="0021540A" w:rsidP="006E5EE2">
      <w:pPr>
        <w:pStyle w:val="Heading3"/>
        <w:rPr>
          <w:color w:val="275336"/>
        </w:rPr>
      </w:pPr>
      <w:r w:rsidRPr="00D50E1C">
        <w:rPr>
          <w:color w:val="275336"/>
        </w:rPr>
        <w:t>Autonomous Car – Lane Following System</w:t>
      </w:r>
    </w:p>
    <w:p w14:paraId="4C700AB6" w14:textId="3B3BDDA6" w:rsidR="0021540A" w:rsidRDefault="0021540A" w:rsidP="007E69D9">
      <w:pPr>
        <w:pStyle w:val="NoSpacing"/>
        <w:numPr>
          <w:ilvl w:val="0"/>
          <w:numId w:val="35"/>
        </w:numPr>
        <w:ind w:left="426"/>
      </w:pPr>
      <w:r>
        <w:t>Working on a neural-network-based real time video analysis algorithm to identify and maintain lane boundaries in an autonomous car</w:t>
      </w:r>
    </w:p>
    <w:p w14:paraId="02B2F835" w14:textId="4E963518" w:rsidR="00E74426" w:rsidRPr="00D50E1C" w:rsidRDefault="00E74426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Skills</w:t>
      </w:r>
    </w:p>
    <w:p w14:paraId="2A4653E7" w14:textId="06A7B351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Languages</w:t>
      </w:r>
      <w:r w:rsidRPr="0016353A">
        <w:t>: Python, Java, C/C++, Verilog</w:t>
      </w:r>
    </w:p>
    <w:p w14:paraId="0F316206" w14:textId="502209A2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Operating Systems</w:t>
      </w:r>
      <w:r w:rsidRPr="0016353A">
        <w:t>: Linux, Windows</w:t>
      </w:r>
    </w:p>
    <w:p w14:paraId="768D2519" w14:textId="170D1539" w:rsidR="0016353A" w:rsidRPr="0016353A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Tools</w:t>
      </w:r>
      <w:r w:rsidRPr="0016353A">
        <w:t>: Git, JIRA</w:t>
      </w:r>
      <w:r w:rsidR="005C36AE">
        <w:t xml:space="preserve">, TeamCity, </w:t>
      </w:r>
      <w:proofErr w:type="spellStart"/>
      <w:r w:rsidR="005C36AE">
        <w:t>BitBucket</w:t>
      </w:r>
      <w:proofErr w:type="spellEnd"/>
    </w:p>
    <w:p w14:paraId="6D14E64D" w14:textId="62EBF6AE" w:rsidR="0016353A" w:rsidRPr="00E74426" w:rsidRDefault="0016353A" w:rsidP="0016353A">
      <w:pPr>
        <w:pStyle w:val="NoSpacing"/>
        <w:numPr>
          <w:ilvl w:val="0"/>
          <w:numId w:val="30"/>
        </w:numPr>
        <w:ind w:left="426"/>
      </w:pPr>
      <w:r w:rsidRPr="00D50E1C">
        <w:rPr>
          <w:rStyle w:val="Heading5Char"/>
          <w:color w:val="275336"/>
        </w:rPr>
        <w:t>Technologies</w:t>
      </w:r>
      <w:r w:rsidRPr="00D50E1C">
        <w:t>:</w:t>
      </w:r>
      <w:r w:rsidRPr="00D50E1C">
        <w:rPr>
          <w:color w:val="275336"/>
        </w:rPr>
        <w:t xml:space="preserve"> </w:t>
      </w:r>
      <w:r>
        <w:t>Docker, Embedded / SoC Engineering, Machine Learning</w:t>
      </w:r>
    </w:p>
    <w:p w14:paraId="166E57C6" w14:textId="3BA7875C" w:rsidR="003142C6" w:rsidRPr="00D50E1C" w:rsidRDefault="00F404B9" w:rsidP="00554CF2">
      <w:pPr>
        <w:pStyle w:val="Heading2"/>
        <w:spacing w:before="80"/>
        <w:rPr>
          <w:b/>
          <w:bCs/>
          <w:color w:val="275336"/>
        </w:rPr>
      </w:pPr>
      <w:r w:rsidRPr="00D50E1C">
        <w:rPr>
          <w:b/>
          <w:bCs/>
          <w:color w:val="275336"/>
        </w:rPr>
        <w:t>Accolades</w:t>
      </w:r>
    </w:p>
    <w:p w14:paraId="4AF5C46D" w14:textId="79C2C41E" w:rsidR="00FD1049" w:rsidRPr="00923896" w:rsidRDefault="00FD1049" w:rsidP="00C267E6">
      <w:pPr>
        <w:pStyle w:val="NoSpacing"/>
      </w:pPr>
      <w:r w:rsidRPr="002429E1">
        <w:t xml:space="preserve">Eric </w:t>
      </w:r>
      <w:proofErr w:type="spellStart"/>
      <w:r w:rsidRPr="002429E1">
        <w:t>Sigurdson</w:t>
      </w:r>
      <w:proofErr w:type="spellEnd"/>
      <w:r w:rsidRPr="002429E1">
        <w:t xml:space="preserve"> Award – 2020</w:t>
      </w:r>
      <w:r>
        <w:t>-2</w:t>
      </w:r>
      <w:r w:rsidR="00D41995">
        <w:t>2</w:t>
      </w:r>
      <w:r w:rsidR="0021540A">
        <w:t xml:space="preserve"> | </w:t>
      </w:r>
      <w:r w:rsidRPr="00FD1049">
        <w:t>Dean’s Honor List recipient –</w:t>
      </w:r>
      <w:r>
        <w:t>2019-2</w:t>
      </w:r>
      <w:r w:rsidR="008A65F4">
        <w:t>2</w:t>
      </w:r>
      <w:r w:rsidR="0021540A">
        <w:t xml:space="preserve"> | </w:t>
      </w:r>
      <w:r>
        <w:t>J. Lorne Grey Scholarship – 2019</w:t>
      </w:r>
    </w:p>
    <w:sectPr w:rsidR="00FD1049" w:rsidRPr="00923896" w:rsidSect="0021540A">
      <w:footerReference w:type="default" r:id="rId8"/>
      <w:headerReference w:type="first" r:id="rId9"/>
      <w:footerReference w:type="first" r:id="rId10"/>
      <w:pgSz w:w="12240" w:h="15840"/>
      <w:pgMar w:top="964" w:right="964" w:bottom="964" w:left="96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5C025" w14:textId="77777777" w:rsidR="00DA3D6E" w:rsidRDefault="00DA3D6E">
      <w:pPr>
        <w:spacing w:after="0"/>
      </w:pPr>
      <w:r>
        <w:separator/>
      </w:r>
    </w:p>
  </w:endnote>
  <w:endnote w:type="continuationSeparator" w:id="0">
    <w:p w14:paraId="107FD90B" w14:textId="77777777" w:rsidR="00DA3D6E" w:rsidRDefault="00DA3D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24D4" w14:textId="0322A0F3" w:rsidR="004F3BDF" w:rsidRPr="00D50E1C" w:rsidRDefault="00CA7265" w:rsidP="00F444FC">
    <w:pPr>
      <w:pStyle w:val="Footer"/>
      <w:jc w:val="left"/>
      <w:rPr>
        <w:b/>
        <w:bCs/>
        <w:color w:val="275336"/>
      </w:rPr>
    </w:pPr>
    <w:r w:rsidRPr="00D50E1C">
      <w:rPr>
        <w:b/>
        <w:bCs/>
        <w:color w:val="275336"/>
      </w:rPr>
      <w:t>Reference</w:t>
    </w:r>
    <w:r w:rsidR="004F3BDF" w:rsidRPr="00D50E1C">
      <w:rPr>
        <w:b/>
        <w:bCs/>
        <w:color w:val="275336"/>
      </w:rPr>
      <w:t>s</w:t>
    </w:r>
  </w:p>
  <w:p w14:paraId="147D5E1E" w14:textId="4C9BB387" w:rsidR="00CA7265" w:rsidRPr="007E69D9" w:rsidRDefault="00FD1049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Nishanth Gandhi</w:t>
    </w:r>
    <w:r w:rsidR="009933F4" w:rsidRPr="007E69D9">
      <w:rPr>
        <w:color w:val="275336"/>
        <w:sz w:val="20"/>
        <w:szCs w:val="20"/>
      </w:rPr>
      <w:t xml:space="preserve"> </w:t>
    </w:r>
    <w:hyperlink r:id="rId1" w:history="1">
      <w:r w:rsidR="009933F4" w:rsidRPr="007E69D9">
        <w:rPr>
          <w:rStyle w:val="Hyperlink"/>
          <w:color w:val="275336"/>
          <w:sz w:val="20"/>
          <w:szCs w:val="20"/>
        </w:rPr>
        <w:t>nishanth.gandhi@circlenvi.com</w:t>
      </w:r>
    </w:hyperlink>
    <w:r w:rsidR="009933F4" w:rsidRPr="007E69D9">
      <w:rPr>
        <w:color w:val="275336"/>
        <w:sz w:val="20"/>
        <w:szCs w:val="20"/>
      </w:rPr>
      <w:t xml:space="preserve"> </w:t>
    </w:r>
    <w:r w:rsidRPr="007E69D9">
      <w:rPr>
        <w:color w:val="275336"/>
        <w:sz w:val="20"/>
        <w:szCs w:val="20"/>
      </w:rPr>
      <w:t>–</w:t>
    </w:r>
    <w:r w:rsidR="009933F4" w:rsidRPr="007E69D9">
      <w:rPr>
        <w:color w:val="275336"/>
        <w:sz w:val="20"/>
        <w:szCs w:val="20"/>
      </w:rPr>
      <w:t xml:space="preserve"> QA </w:t>
    </w:r>
    <w:r w:rsidRPr="007E69D9">
      <w:rPr>
        <w:color w:val="275336"/>
        <w:sz w:val="20"/>
        <w:szCs w:val="20"/>
      </w:rPr>
      <w:t>Manager at Circle N</w:t>
    </w:r>
    <w:r w:rsidR="009933F4" w:rsidRPr="007E69D9">
      <w:rPr>
        <w:color w:val="275336"/>
        <w:sz w:val="20"/>
        <w:szCs w:val="20"/>
      </w:rPr>
      <w:t>VI</w:t>
    </w:r>
  </w:p>
  <w:p w14:paraId="0A477B0C" w14:textId="35D34708" w:rsidR="00FD1049" w:rsidRPr="007E69D9" w:rsidRDefault="009933F4" w:rsidP="00F444FC">
    <w:pPr>
      <w:pStyle w:val="Footer"/>
      <w:jc w:val="left"/>
      <w:rPr>
        <w:color w:val="275336"/>
        <w:sz w:val="20"/>
        <w:szCs w:val="20"/>
      </w:rPr>
    </w:pPr>
    <w:r w:rsidRPr="007E69D9">
      <w:rPr>
        <w:color w:val="275336"/>
        <w:sz w:val="20"/>
        <w:szCs w:val="20"/>
      </w:rPr>
      <w:t>Susan M</w:t>
    </w:r>
    <w:r w:rsidR="000551D1" w:rsidRPr="007E69D9">
      <w:rPr>
        <w:color w:val="275336"/>
        <w:sz w:val="20"/>
        <w:szCs w:val="20"/>
      </w:rPr>
      <w:t xml:space="preserve">cMillan </w:t>
    </w:r>
    <w:hyperlink r:id="rId2" w:history="1">
      <w:r w:rsidR="000551D1" w:rsidRPr="007E69D9">
        <w:rPr>
          <w:rStyle w:val="Hyperlink"/>
          <w:color w:val="275336"/>
          <w:sz w:val="20"/>
          <w:szCs w:val="20"/>
        </w:rPr>
        <w:t>susan.mcmillan@hatch.com</w:t>
      </w:r>
    </w:hyperlink>
    <w:r w:rsidR="000551D1" w:rsidRPr="007E69D9">
      <w:rPr>
        <w:color w:val="275336"/>
        <w:sz w:val="20"/>
        <w:szCs w:val="20"/>
      </w:rPr>
      <w:t xml:space="preserve"> </w:t>
    </w:r>
    <w:r w:rsidR="00FD1049" w:rsidRPr="007E69D9">
      <w:rPr>
        <w:color w:val="275336"/>
        <w:sz w:val="20"/>
        <w:szCs w:val="20"/>
      </w:rPr>
      <w:t>– Project Manager at Hatch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F96B" w14:textId="77777777" w:rsidR="00DA3D6E" w:rsidRDefault="00DA3D6E">
      <w:pPr>
        <w:spacing w:after="0"/>
      </w:pPr>
      <w:r>
        <w:separator/>
      </w:r>
    </w:p>
  </w:footnote>
  <w:footnote w:type="continuationSeparator" w:id="0">
    <w:p w14:paraId="100D09DE" w14:textId="77777777" w:rsidR="00DA3D6E" w:rsidRDefault="00DA3D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E6E6" w14:textId="42E42AFE" w:rsidR="00CC1E63" w:rsidRPr="00D50E1C" w:rsidRDefault="00554CF2" w:rsidP="001A6832">
    <w:pPr>
      <w:pStyle w:val="Title"/>
      <w:rPr>
        <w:color w:val="275336"/>
      </w:rPr>
    </w:pPr>
    <w:r w:rsidRPr="00D50E1C">
      <w:rPr>
        <w:noProof/>
        <w:color w:val="275336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0AE75C1C">
          <wp:simplePos x="0" y="0"/>
          <wp:positionH relativeFrom="margin">
            <wp:align>right</wp:align>
          </wp:positionH>
          <wp:positionV relativeFrom="paragraph">
            <wp:posOffset>-179484</wp:posOffset>
          </wp:positionV>
          <wp:extent cx="1057275" cy="12477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70" t="23215" r="28290" b="29405"/>
                  <a:stretch/>
                </pic:blipFill>
                <pic:spPr bwMode="auto">
                  <a:xfrm>
                    <a:off x="0" y="0"/>
                    <a:ext cx="1057275" cy="12477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 w:rsidRPr="00D50E1C">
      <w:rPr>
        <w:color w:val="275336"/>
      </w:rPr>
      <w:t xml:space="preserve">Aksh Ravishankar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2126"/>
      <w:gridCol w:w="1701"/>
      <w:gridCol w:w="1308"/>
    </w:tblGrid>
    <w:tr w:rsidR="002A3462" w14:paraId="5B596A42" w14:textId="77777777" w:rsidTr="002A3462">
      <w:trPr>
        <w:trHeight w:val="241"/>
      </w:trPr>
      <w:tc>
        <w:tcPr>
          <w:tcW w:w="3261" w:type="dxa"/>
          <w:vAlign w:val="center"/>
        </w:tcPr>
        <w:p w14:paraId="1217E118" w14:textId="06AE30A6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2" w:history="1">
            <w:r w:rsidR="002A3462" w:rsidRPr="002A3462">
              <w:rPr>
                <w:rStyle w:val="Hyperlink"/>
                <w:color w:val="275336"/>
              </w:rPr>
              <w:t>aksh.ravishankar@gmail.com</w:t>
            </w:r>
          </w:hyperlink>
        </w:p>
      </w:tc>
      <w:tc>
        <w:tcPr>
          <w:tcW w:w="2126" w:type="dxa"/>
          <w:vAlign w:val="center"/>
        </w:tcPr>
        <w:p w14:paraId="39232119" w14:textId="71F29EF7" w:rsidR="002A3462" w:rsidRPr="002A3462" w:rsidRDefault="002A3462" w:rsidP="002A3462">
          <w:pPr>
            <w:pStyle w:val="NoSpacing"/>
            <w:jc w:val="center"/>
            <w:rPr>
              <w:color w:val="275336"/>
            </w:rPr>
          </w:pPr>
          <w:r w:rsidRPr="002A3462">
            <w:rPr>
              <w:color w:val="275336"/>
            </w:rPr>
            <w:t>+1 403-400-2652</w:t>
          </w:r>
        </w:p>
      </w:tc>
      <w:tc>
        <w:tcPr>
          <w:tcW w:w="1701" w:type="dxa"/>
          <w:vAlign w:val="center"/>
        </w:tcPr>
        <w:p w14:paraId="13B98B95" w14:textId="78BFFE4F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3" w:history="1">
            <w:r w:rsidR="002A3462" w:rsidRPr="002A3462">
              <w:rPr>
                <w:rStyle w:val="Hyperlink"/>
                <w:color w:val="275336"/>
              </w:rPr>
              <w:t>LinkedIn</w:t>
            </w:r>
          </w:hyperlink>
        </w:p>
      </w:tc>
      <w:tc>
        <w:tcPr>
          <w:tcW w:w="1308" w:type="dxa"/>
          <w:vAlign w:val="center"/>
        </w:tcPr>
        <w:p w14:paraId="502CA241" w14:textId="6B34EB01" w:rsidR="002A3462" w:rsidRPr="002A3462" w:rsidRDefault="00000000" w:rsidP="002A3462">
          <w:pPr>
            <w:pStyle w:val="NoSpacing"/>
            <w:jc w:val="center"/>
            <w:rPr>
              <w:color w:val="275336"/>
            </w:rPr>
          </w:pPr>
          <w:hyperlink r:id="rId4" w:history="1">
            <w:r w:rsidR="002A3462" w:rsidRPr="002A3462">
              <w:rPr>
                <w:rStyle w:val="Hyperlink"/>
                <w:color w:val="275336"/>
              </w:rPr>
              <w:t>GitHub</w:t>
            </w:r>
          </w:hyperlink>
        </w:p>
      </w:tc>
    </w:tr>
  </w:tbl>
  <w:p w14:paraId="2E74CA8A" w14:textId="77777777" w:rsidR="00CC1E63" w:rsidRDefault="00CC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A115F9"/>
    <w:multiLevelType w:val="hybridMultilevel"/>
    <w:tmpl w:val="3C143436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AD82D95"/>
    <w:multiLevelType w:val="hybridMultilevel"/>
    <w:tmpl w:val="E5520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477533A"/>
    <w:multiLevelType w:val="hybridMultilevel"/>
    <w:tmpl w:val="A42CBBA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E27"/>
    <w:multiLevelType w:val="hybridMultilevel"/>
    <w:tmpl w:val="38BA829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D3A53"/>
    <w:multiLevelType w:val="hybridMultilevel"/>
    <w:tmpl w:val="647C4A8E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660456"/>
    <w:multiLevelType w:val="hybridMultilevel"/>
    <w:tmpl w:val="8026BAE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C33F03"/>
    <w:multiLevelType w:val="hybridMultilevel"/>
    <w:tmpl w:val="2D5A6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6B77DC"/>
    <w:multiLevelType w:val="hybridMultilevel"/>
    <w:tmpl w:val="F88CA784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B4269"/>
    <w:multiLevelType w:val="hybridMultilevel"/>
    <w:tmpl w:val="89248C2A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91D8B"/>
    <w:multiLevelType w:val="hybridMultilevel"/>
    <w:tmpl w:val="489E51C2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32274"/>
    <w:multiLevelType w:val="hybridMultilevel"/>
    <w:tmpl w:val="E7FEA160"/>
    <w:lvl w:ilvl="0" w:tplc="00E6DB44">
      <w:start w:val="1"/>
      <w:numFmt w:val="bullet"/>
      <w:lvlText w:val="∙"/>
      <w:lvlJc w:val="left"/>
      <w:pPr>
        <w:ind w:left="720" w:hanging="360"/>
      </w:pPr>
      <w:rPr>
        <w:rFonts w:ascii="Source Sans Pro" w:hAnsi="Source Sans Pro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2377">
    <w:abstractNumId w:val="9"/>
  </w:num>
  <w:num w:numId="2" w16cid:durableId="1133016883">
    <w:abstractNumId w:val="9"/>
    <w:lvlOverride w:ilvl="0">
      <w:startOverride w:val="1"/>
    </w:lvlOverride>
  </w:num>
  <w:num w:numId="3" w16cid:durableId="426732372">
    <w:abstractNumId w:val="9"/>
    <w:lvlOverride w:ilvl="0">
      <w:startOverride w:val="1"/>
    </w:lvlOverride>
  </w:num>
  <w:num w:numId="4" w16cid:durableId="557673310">
    <w:abstractNumId w:val="9"/>
    <w:lvlOverride w:ilvl="0">
      <w:startOverride w:val="1"/>
    </w:lvlOverride>
  </w:num>
  <w:num w:numId="5" w16cid:durableId="187765116">
    <w:abstractNumId w:val="8"/>
  </w:num>
  <w:num w:numId="6" w16cid:durableId="1916360019">
    <w:abstractNumId w:val="7"/>
  </w:num>
  <w:num w:numId="7" w16cid:durableId="1921332056">
    <w:abstractNumId w:val="6"/>
  </w:num>
  <w:num w:numId="8" w16cid:durableId="397944570">
    <w:abstractNumId w:val="5"/>
  </w:num>
  <w:num w:numId="9" w16cid:durableId="2006782921">
    <w:abstractNumId w:val="4"/>
  </w:num>
  <w:num w:numId="10" w16cid:durableId="72973253">
    <w:abstractNumId w:val="3"/>
  </w:num>
  <w:num w:numId="11" w16cid:durableId="1180852162">
    <w:abstractNumId w:val="2"/>
  </w:num>
  <w:num w:numId="12" w16cid:durableId="1884949659">
    <w:abstractNumId w:val="1"/>
  </w:num>
  <w:num w:numId="13" w16cid:durableId="778380357">
    <w:abstractNumId w:val="0"/>
  </w:num>
  <w:num w:numId="14" w16cid:durableId="1820151051">
    <w:abstractNumId w:val="15"/>
  </w:num>
  <w:num w:numId="15" w16cid:durableId="874657550">
    <w:abstractNumId w:val="21"/>
  </w:num>
  <w:num w:numId="16" w16cid:durableId="1029112695">
    <w:abstractNumId w:val="14"/>
  </w:num>
  <w:num w:numId="17" w16cid:durableId="1718817743">
    <w:abstractNumId w:val="17"/>
  </w:num>
  <w:num w:numId="18" w16cid:durableId="222955281">
    <w:abstractNumId w:val="10"/>
  </w:num>
  <w:num w:numId="19" w16cid:durableId="2048486780">
    <w:abstractNumId w:val="26"/>
  </w:num>
  <w:num w:numId="20" w16cid:durableId="1137141308">
    <w:abstractNumId w:val="22"/>
  </w:num>
  <w:num w:numId="21" w16cid:durableId="1826361183">
    <w:abstractNumId w:val="12"/>
  </w:num>
  <w:num w:numId="22" w16cid:durableId="2115052531">
    <w:abstractNumId w:val="16"/>
  </w:num>
  <w:num w:numId="23" w16cid:durableId="641739135">
    <w:abstractNumId w:val="25"/>
  </w:num>
  <w:num w:numId="24" w16cid:durableId="577519455">
    <w:abstractNumId w:val="23"/>
  </w:num>
  <w:num w:numId="25" w16cid:durableId="1705403261">
    <w:abstractNumId w:val="27"/>
  </w:num>
  <w:num w:numId="26" w16cid:durableId="774591428">
    <w:abstractNumId w:val="19"/>
  </w:num>
  <w:num w:numId="27" w16cid:durableId="2028362896">
    <w:abstractNumId w:val="24"/>
  </w:num>
  <w:num w:numId="28" w16cid:durableId="1696494489">
    <w:abstractNumId w:val="30"/>
  </w:num>
  <w:num w:numId="29" w16cid:durableId="607277607">
    <w:abstractNumId w:val="28"/>
  </w:num>
  <w:num w:numId="30" w16cid:durableId="1889411502">
    <w:abstractNumId w:val="18"/>
  </w:num>
  <w:num w:numId="31" w16cid:durableId="1461411849">
    <w:abstractNumId w:val="13"/>
  </w:num>
  <w:num w:numId="32" w16cid:durableId="1978533475">
    <w:abstractNumId w:val="29"/>
  </w:num>
  <w:num w:numId="33" w16cid:durableId="1106849517">
    <w:abstractNumId w:val="31"/>
  </w:num>
  <w:num w:numId="34" w16cid:durableId="1947077377">
    <w:abstractNumId w:val="20"/>
  </w:num>
  <w:num w:numId="35" w16cid:durableId="65124967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551D1"/>
    <w:rsid w:val="000832BD"/>
    <w:rsid w:val="000A4F59"/>
    <w:rsid w:val="000A7F91"/>
    <w:rsid w:val="000C665F"/>
    <w:rsid w:val="001006B5"/>
    <w:rsid w:val="001057F7"/>
    <w:rsid w:val="001078DE"/>
    <w:rsid w:val="00141A4C"/>
    <w:rsid w:val="00144040"/>
    <w:rsid w:val="00153C4C"/>
    <w:rsid w:val="001567E9"/>
    <w:rsid w:val="0016353A"/>
    <w:rsid w:val="00177524"/>
    <w:rsid w:val="001A1726"/>
    <w:rsid w:val="001A66FB"/>
    <w:rsid w:val="001A6832"/>
    <w:rsid w:val="001B29CF"/>
    <w:rsid w:val="00200A85"/>
    <w:rsid w:val="0021540A"/>
    <w:rsid w:val="002259A0"/>
    <w:rsid w:val="002429E1"/>
    <w:rsid w:val="0026799B"/>
    <w:rsid w:val="0028220F"/>
    <w:rsid w:val="00286792"/>
    <w:rsid w:val="002A3462"/>
    <w:rsid w:val="002A464E"/>
    <w:rsid w:val="002A696C"/>
    <w:rsid w:val="002B356D"/>
    <w:rsid w:val="002E5BF6"/>
    <w:rsid w:val="003142C6"/>
    <w:rsid w:val="003309E9"/>
    <w:rsid w:val="00331E3F"/>
    <w:rsid w:val="003427C9"/>
    <w:rsid w:val="00356C14"/>
    <w:rsid w:val="003D2960"/>
    <w:rsid w:val="003F20DE"/>
    <w:rsid w:val="003F5080"/>
    <w:rsid w:val="00424CC0"/>
    <w:rsid w:val="00445146"/>
    <w:rsid w:val="004540FD"/>
    <w:rsid w:val="00466B10"/>
    <w:rsid w:val="004964FF"/>
    <w:rsid w:val="004A662F"/>
    <w:rsid w:val="004B1BA7"/>
    <w:rsid w:val="004B2D49"/>
    <w:rsid w:val="004F08A8"/>
    <w:rsid w:val="004F3BDF"/>
    <w:rsid w:val="00503339"/>
    <w:rsid w:val="0050418D"/>
    <w:rsid w:val="00554CF2"/>
    <w:rsid w:val="0057602C"/>
    <w:rsid w:val="005C36AE"/>
    <w:rsid w:val="00604E78"/>
    <w:rsid w:val="00613AD0"/>
    <w:rsid w:val="00617B26"/>
    <w:rsid w:val="006270A9"/>
    <w:rsid w:val="00627238"/>
    <w:rsid w:val="00660F6B"/>
    <w:rsid w:val="00675956"/>
    <w:rsid w:val="00681034"/>
    <w:rsid w:val="006D6F57"/>
    <w:rsid w:val="006E1A49"/>
    <w:rsid w:val="006E5EE2"/>
    <w:rsid w:val="0072445E"/>
    <w:rsid w:val="007265EB"/>
    <w:rsid w:val="007418BE"/>
    <w:rsid w:val="00751F08"/>
    <w:rsid w:val="00765A4D"/>
    <w:rsid w:val="007E66B1"/>
    <w:rsid w:val="007E69D9"/>
    <w:rsid w:val="008003A9"/>
    <w:rsid w:val="00816216"/>
    <w:rsid w:val="00830648"/>
    <w:rsid w:val="00832FCF"/>
    <w:rsid w:val="00847935"/>
    <w:rsid w:val="0087734B"/>
    <w:rsid w:val="008A65F4"/>
    <w:rsid w:val="008D11EE"/>
    <w:rsid w:val="00900DAA"/>
    <w:rsid w:val="00923896"/>
    <w:rsid w:val="00925652"/>
    <w:rsid w:val="009622AC"/>
    <w:rsid w:val="009669D5"/>
    <w:rsid w:val="009933F4"/>
    <w:rsid w:val="009A6D96"/>
    <w:rsid w:val="009A7519"/>
    <w:rsid w:val="009D5933"/>
    <w:rsid w:val="009F2481"/>
    <w:rsid w:val="00A07E9C"/>
    <w:rsid w:val="00A31CBB"/>
    <w:rsid w:val="00B14434"/>
    <w:rsid w:val="00B355A1"/>
    <w:rsid w:val="00B65E89"/>
    <w:rsid w:val="00B77E09"/>
    <w:rsid w:val="00BB195A"/>
    <w:rsid w:val="00BD768D"/>
    <w:rsid w:val="00BE0D6B"/>
    <w:rsid w:val="00BE10D2"/>
    <w:rsid w:val="00C03FF0"/>
    <w:rsid w:val="00C12592"/>
    <w:rsid w:val="00C267E6"/>
    <w:rsid w:val="00C61F8E"/>
    <w:rsid w:val="00CA459F"/>
    <w:rsid w:val="00CA7265"/>
    <w:rsid w:val="00CC1E63"/>
    <w:rsid w:val="00D36106"/>
    <w:rsid w:val="00D36CEE"/>
    <w:rsid w:val="00D374BB"/>
    <w:rsid w:val="00D41995"/>
    <w:rsid w:val="00D50E1C"/>
    <w:rsid w:val="00D546BD"/>
    <w:rsid w:val="00DA14C9"/>
    <w:rsid w:val="00DA3D6E"/>
    <w:rsid w:val="00DA4017"/>
    <w:rsid w:val="00DE7F7B"/>
    <w:rsid w:val="00E2499D"/>
    <w:rsid w:val="00E53DDC"/>
    <w:rsid w:val="00E74426"/>
    <w:rsid w:val="00E83E4B"/>
    <w:rsid w:val="00E85594"/>
    <w:rsid w:val="00E9588A"/>
    <w:rsid w:val="00EC0541"/>
    <w:rsid w:val="00ED53ED"/>
    <w:rsid w:val="00EE4526"/>
    <w:rsid w:val="00EE5305"/>
    <w:rsid w:val="00EF7BBE"/>
    <w:rsid w:val="00F15F38"/>
    <w:rsid w:val="00F2428E"/>
    <w:rsid w:val="00F37963"/>
    <w:rsid w:val="00F404B9"/>
    <w:rsid w:val="00F444FC"/>
    <w:rsid w:val="00F6292F"/>
    <w:rsid w:val="00FD1049"/>
    <w:rsid w:val="00FD5D33"/>
    <w:rsid w:val="00FD7EB6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7E6"/>
  </w:style>
  <w:style w:type="paragraph" w:styleId="Heading1">
    <w:name w:val="heading 1"/>
    <w:basedOn w:val="Normal"/>
    <w:next w:val="Normal"/>
    <w:link w:val="Heading1Char"/>
    <w:uiPriority w:val="9"/>
    <w:qFormat/>
    <w:rsid w:val="0050418D"/>
    <w:pPr>
      <w:keepNext/>
      <w:keepLines/>
      <w:spacing w:before="320" w:after="0" w:line="240" w:lineRule="auto"/>
      <w:outlineLvl w:val="0"/>
    </w:pPr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18D"/>
    <w:pPr>
      <w:keepNext/>
      <w:keepLines/>
      <w:spacing w:before="40" w:after="0" w:line="240" w:lineRule="auto"/>
      <w:outlineLvl w:val="1"/>
    </w:pPr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5EE2"/>
    <w:pPr>
      <w:keepNext/>
      <w:keepLines/>
      <w:spacing w:before="40" w:after="0" w:line="240" w:lineRule="auto"/>
      <w:outlineLvl w:val="2"/>
    </w:pPr>
    <w:rPr>
      <w:rFonts w:ascii="Segoe UI" w:eastAsiaTheme="majorEastAsia" w:hAnsi="Segoe UI" w:cstheme="majorBidi"/>
      <w:color w:val="77697A" w:themeColor="accent6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418D"/>
    <w:pPr>
      <w:keepNext/>
      <w:keepLines/>
      <w:spacing w:before="40" w:after="0"/>
      <w:outlineLvl w:val="4"/>
    </w:pPr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18D"/>
    <w:pPr>
      <w:spacing w:after="0" w:line="240" w:lineRule="auto"/>
      <w:contextualSpacing/>
    </w:pPr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18D"/>
    <w:rPr>
      <w:rFonts w:ascii="Segoe UI" w:eastAsiaTheme="majorEastAsia" w:hAnsi="Segoe UI" w:cstheme="majorBidi"/>
      <w:color w:val="374C80" w:themeColor="accent1" w:themeShade="BF"/>
      <w:spacing w:val="-10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418D"/>
    <w:rPr>
      <w:rFonts w:ascii="Segoe UI" w:eastAsiaTheme="majorEastAsia" w:hAnsi="Segoe UI" w:cstheme="majorBidi"/>
      <w:color w:val="374C80" w:themeColor="accent1" w:themeShade="BF"/>
      <w:sz w:val="28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50418D"/>
    <w:rPr>
      <w:rFonts w:ascii="Segoe UI" w:eastAsiaTheme="majorEastAsia" w:hAnsi="Segoe UI" w:cstheme="majorBidi"/>
      <w:color w:val="3476B1" w:themeColor="accent2" w:themeShade="BF"/>
      <w:sz w:val="24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5EE2"/>
    <w:rPr>
      <w:rFonts w:ascii="Segoe UI" w:eastAsiaTheme="majorEastAsia" w:hAnsi="Segoe UI" w:cstheme="majorBidi"/>
      <w:color w:val="77697A" w:themeColor="accent6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rsid w:val="0050418D"/>
    <w:rPr>
      <w:rFonts w:ascii="Segoe UI" w:eastAsiaTheme="majorEastAsia" w:hAnsi="Segoe UI" w:cstheme="majorBidi"/>
      <w:i/>
      <w:iCs/>
      <w:color w:val="234F77" w:themeColor="accent2" w:themeShade="80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50418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3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san.mcmillan@hatch.com" TargetMode="External"/><Relationship Id="rId1" Type="http://schemas.openxmlformats.org/officeDocument/2006/relationships/hyperlink" Target="mailto:nishanth.gandhi@circlenvi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aksh-ravishankar/" TargetMode="External"/><Relationship Id="rId2" Type="http://schemas.openxmlformats.org/officeDocument/2006/relationships/hyperlink" Target="mailto:aksh.ravishankar@gmail.com" TargetMode="External"/><Relationship Id="rId1" Type="http://schemas.openxmlformats.org/officeDocument/2006/relationships/image" Target="media/image1.jpg"/><Relationship Id="rId4" Type="http://schemas.openxmlformats.org/officeDocument/2006/relationships/hyperlink" Target="https://github.com/itsjustaks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goe UI">
      <a:majorFont>
        <a:latin typeface="Trebuchet MS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97</TotalTime>
  <Pages>1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10</cp:revision>
  <dcterms:created xsi:type="dcterms:W3CDTF">2022-12-18T02:43:00Z</dcterms:created>
  <dcterms:modified xsi:type="dcterms:W3CDTF">2022-12-26T23:14:00Z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6fb5d6f7fec8369e24cf804ecf7f980c2438bb468374854d93243cff7e7656e9</vt:lpwstr>
  </property>
</Properties>
</file>