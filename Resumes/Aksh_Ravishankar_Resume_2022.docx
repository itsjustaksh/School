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A791" w14:textId="6A9EA9C6" w:rsidR="00EC0541" w:rsidRDefault="003142C6" w:rsidP="00EC0541">
      <w:pPr>
        <w:pStyle w:val="Heading1"/>
        <w:rPr>
          <w:b/>
        </w:rPr>
      </w:pPr>
      <w:r>
        <w:rPr>
          <w:b/>
        </w:rPr>
        <w:t xml:space="preserve">Education </w:t>
      </w:r>
    </w:p>
    <w:p w14:paraId="1E4ABC51" w14:textId="16DDA29A" w:rsidR="003142C6" w:rsidRDefault="00CC1E63" w:rsidP="00EC0541">
      <w:pPr>
        <w:pStyle w:val="Heading2"/>
      </w:pPr>
      <w:r>
        <w:t xml:space="preserve">B. Eng. | Sept 2018 - Current | Carleton University </w:t>
      </w:r>
    </w:p>
    <w:p w14:paraId="34272DFE" w14:textId="0EEBB14B" w:rsidR="003142C6" w:rsidRDefault="003142C6" w:rsidP="00923896">
      <w:pPr>
        <w:pStyle w:val="Default"/>
        <w:spacing w:line="240" w:lineRule="auto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Major: </w:t>
      </w:r>
      <w:r w:rsidR="009A7519">
        <w:rPr>
          <w:color w:val="404040"/>
          <w:sz w:val="22"/>
          <w:szCs w:val="22"/>
        </w:rPr>
        <w:t xml:space="preserve">Computer Systems Engineering </w:t>
      </w:r>
    </w:p>
    <w:p w14:paraId="7B61B70F" w14:textId="00F7BE71" w:rsidR="003142C6" w:rsidRDefault="003142C6" w:rsidP="00CC1E63">
      <w:pPr>
        <w:pStyle w:val="Default"/>
        <w:spacing w:line="240" w:lineRule="auto"/>
        <w:ind w:left="2160" w:hanging="216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· Related coursework:</w:t>
      </w:r>
      <w:r w:rsidR="002259A0">
        <w:rPr>
          <w:color w:val="404040"/>
          <w:sz w:val="22"/>
          <w:szCs w:val="22"/>
        </w:rPr>
        <w:t xml:space="preserve"> Computer Organization and Architecture</w:t>
      </w:r>
      <w:r w:rsidR="00923896">
        <w:rPr>
          <w:color w:val="404040"/>
          <w:sz w:val="22"/>
          <w:szCs w:val="22"/>
        </w:rPr>
        <w:t xml:space="preserve">, Object Oriented </w:t>
      </w:r>
      <w:r w:rsidR="00832FCF">
        <w:rPr>
          <w:color w:val="404040"/>
          <w:sz w:val="22"/>
          <w:szCs w:val="22"/>
        </w:rPr>
        <w:t>Design</w:t>
      </w:r>
      <w:r w:rsidR="00923896">
        <w:rPr>
          <w:color w:val="404040"/>
          <w:sz w:val="22"/>
          <w:szCs w:val="22"/>
        </w:rPr>
        <w:t>, Data Structures and Algorithms</w:t>
      </w:r>
      <w:r w:rsidR="00832FCF">
        <w:rPr>
          <w:color w:val="404040"/>
          <w:sz w:val="22"/>
          <w:szCs w:val="22"/>
        </w:rPr>
        <w:t xml:space="preserve">, </w:t>
      </w:r>
      <w:r w:rsidR="00466B10">
        <w:rPr>
          <w:color w:val="404040"/>
          <w:sz w:val="22"/>
          <w:szCs w:val="22"/>
        </w:rPr>
        <w:t>Real-Time</w:t>
      </w:r>
      <w:r w:rsidR="003F5080">
        <w:rPr>
          <w:color w:val="404040"/>
          <w:sz w:val="22"/>
          <w:szCs w:val="22"/>
        </w:rPr>
        <w:t xml:space="preserve"> Systems</w:t>
      </w:r>
      <w:r w:rsidR="000A7F91">
        <w:rPr>
          <w:color w:val="404040"/>
          <w:sz w:val="22"/>
          <w:szCs w:val="22"/>
        </w:rPr>
        <w:t>, Computer Systems Development Project</w:t>
      </w:r>
    </w:p>
    <w:p w14:paraId="7A65D8A7" w14:textId="77777777" w:rsidR="000551D1" w:rsidRDefault="000551D1" w:rsidP="000551D1">
      <w:pPr>
        <w:pStyle w:val="Heading1"/>
        <w:rPr>
          <w:b/>
        </w:rPr>
      </w:pPr>
      <w:r>
        <w:rPr>
          <w:b/>
        </w:rPr>
        <w:t xml:space="preserve">Experience </w:t>
      </w:r>
    </w:p>
    <w:p w14:paraId="3035877D" w14:textId="03BD5D4C" w:rsidR="000551D1" w:rsidRDefault="000551D1" w:rsidP="000551D1">
      <w:pPr>
        <w:keepNext/>
        <w:keepLines/>
        <w:spacing w:before="40" w:after="0" w:line="240" w:lineRule="auto"/>
        <w:outlineLvl w:val="1"/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</w:pPr>
      <w:r w:rsidRPr="000551D1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>Software Quality Assurance Intern</w:t>
      </w:r>
      <w:r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 </w:t>
      </w:r>
      <w:r w:rsidRPr="000551D1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| </w:t>
      </w:r>
      <w:r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>Circle NVI</w:t>
      </w:r>
      <w:r w:rsidR="00CA459F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 </w:t>
      </w:r>
      <w:r w:rsidRPr="000551D1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| </w:t>
      </w:r>
      <w:r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>May</w:t>
      </w:r>
      <w:r w:rsidRPr="000551D1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 20</w:t>
      </w:r>
      <w:r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>21</w:t>
      </w:r>
      <w:r w:rsidRPr="000551D1"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 xml:space="preserve"> – </w:t>
      </w:r>
      <w:r>
        <w:rPr>
          <w:rFonts w:asciiTheme="majorHAnsi" w:eastAsiaTheme="majorEastAsia" w:hAnsiTheme="majorHAnsi" w:cstheme="majorBidi"/>
          <w:color w:val="3476B1" w:themeColor="accent2" w:themeShade="BF"/>
          <w:sz w:val="28"/>
          <w:szCs w:val="28"/>
        </w:rPr>
        <w:t>July 2022</w:t>
      </w:r>
    </w:p>
    <w:p w14:paraId="109B93F7" w14:textId="696F3A3B" w:rsidR="000551D1" w:rsidRPr="000551D1" w:rsidRDefault="000551D1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0551D1">
        <w:t>·</w:t>
      </w:r>
      <w:r>
        <w:t xml:space="preserve"> </w:t>
      </w:r>
      <w:r w:rsidRPr="000551D1">
        <w:rPr>
          <w:rFonts w:ascii="Cambria" w:hAnsi="Cambria" w:cs="Cambria"/>
          <w:color w:val="404040"/>
        </w:rPr>
        <w:t xml:space="preserve">Responsible for performing and documenting various software testing requirements on </w:t>
      </w:r>
      <w:r w:rsidR="00765A4D">
        <w:rPr>
          <w:rFonts w:ascii="Cambria" w:hAnsi="Cambria" w:cs="Cambria"/>
          <w:color w:val="404040"/>
        </w:rPr>
        <w:t xml:space="preserve">desktop and mobile platforms </w:t>
      </w:r>
      <w:r w:rsidRPr="000551D1">
        <w:rPr>
          <w:rFonts w:ascii="Cambria" w:hAnsi="Cambria" w:cs="Cambria"/>
          <w:color w:val="404040"/>
        </w:rPr>
        <w:t>including functional, regression, verification, validation</w:t>
      </w:r>
      <w:r w:rsidR="00466B10">
        <w:rPr>
          <w:rFonts w:ascii="Cambria" w:hAnsi="Cambria" w:cs="Cambria"/>
          <w:color w:val="404040"/>
        </w:rPr>
        <w:t>,</w:t>
      </w:r>
      <w:r w:rsidRPr="000551D1">
        <w:rPr>
          <w:rFonts w:ascii="Cambria" w:hAnsi="Cambria" w:cs="Cambria"/>
          <w:color w:val="404040"/>
        </w:rPr>
        <w:t xml:space="preserve"> and performance testing</w:t>
      </w:r>
      <w:r w:rsidR="00466B10">
        <w:rPr>
          <w:rFonts w:ascii="Cambria" w:hAnsi="Cambria" w:cs="Cambria"/>
          <w:color w:val="404040"/>
        </w:rPr>
        <w:t>.</w:t>
      </w:r>
    </w:p>
    <w:p w14:paraId="3B881E22" w14:textId="7EB05485" w:rsidR="000551D1" w:rsidRDefault="000551D1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0551D1">
        <w:rPr>
          <w:rFonts w:ascii="Cambria" w:hAnsi="Cambria" w:cs="Cambria"/>
          <w:color w:val="404040"/>
        </w:rPr>
        <w:t>· Proposed, documented, developed, and maintained a scalable framework for automated regression testing using Selenium</w:t>
      </w:r>
      <w:r w:rsidR="00765A4D">
        <w:rPr>
          <w:rFonts w:ascii="Cambria" w:hAnsi="Cambria" w:cs="Cambria"/>
          <w:color w:val="404040"/>
        </w:rPr>
        <w:t xml:space="preserve"> in Python.</w:t>
      </w:r>
    </w:p>
    <w:p w14:paraId="4DA75EBD" w14:textId="46D0536F" w:rsidR="00751F08" w:rsidRPr="000551D1" w:rsidRDefault="00751F08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0551D1">
        <w:rPr>
          <w:rFonts w:ascii="Cambria" w:hAnsi="Cambria" w:cs="Cambria"/>
          <w:color w:val="404040"/>
        </w:rPr>
        <w:t>·</w:t>
      </w:r>
      <w:r>
        <w:rPr>
          <w:rFonts w:ascii="Cambria" w:hAnsi="Cambria" w:cs="Cambria"/>
          <w:color w:val="404040"/>
        </w:rPr>
        <w:t xml:space="preserve"> Designed and presented mock-ups, architecture and use cases for mobile app, and used customer feedback to continuously improve the design. </w:t>
      </w:r>
    </w:p>
    <w:p w14:paraId="6FF8C90D" w14:textId="34325303" w:rsidR="000551D1" w:rsidRPr="00EE4526" w:rsidRDefault="00CA459F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EE4526">
        <w:rPr>
          <w:rFonts w:ascii="Cambria" w:hAnsi="Cambria" w:cs="Cambria"/>
          <w:color w:val="404040"/>
        </w:rPr>
        <w:t>·</w:t>
      </w:r>
      <w:r w:rsidR="00765A4D">
        <w:rPr>
          <w:rFonts w:ascii="Cambria" w:hAnsi="Cambria" w:cs="Cambria"/>
          <w:color w:val="404040"/>
        </w:rPr>
        <w:t xml:space="preserve"> Implemented and </w:t>
      </w:r>
      <w:r w:rsidR="000551D1" w:rsidRPr="00EE4526">
        <w:rPr>
          <w:rFonts w:ascii="Cambria" w:hAnsi="Cambria" w:cs="Cambria"/>
          <w:color w:val="404040"/>
        </w:rPr>
        <w:t>documented a Continuous Deployment pipeline to optimize testing workflow</w:t>
      </w:r>
      <w:r w:rsidR="00466B10">
        <w:rPr>
          <w:rFonts w:ascii="Cambria" w:hAnsi="Cambria" w:cs="Cambria"/>
          <w:color w:val="404040"/>
        </w:rPr>
        <w:t>.</w:t>
      </w:r>
    </w:p>
    <w:p w14:paraId="3645FB99" w14:textId="67FFEEC7" w:rsidR="000551D1" w:rsidRPr="00EE4526" w:rsidRDefault="00CA459F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EE4526">
        <w:rPr>
          <w:rFonts w:ascii="Cambria" w:hAnsi="Cambria" w:cs="Cambria"/>
          <w:color w:val="404040"/>
        </w:rPr>
        <w:t>·</w:t>
      </w:r>
      <w:r w:rsidR="000551D1" w:rsidRPr="00EE4526">
        <w:rPr>
          <w:rFonts w:ascii="Cambria" w:hAnsi="Cambria" w:cs="Cambria"/>
          <w:color w:val="404040"/>
        </w:rPr>
        <w:t xml:space="preserve"> Worked closely with software developers to understand user scenarios, requirements, typical usage workflows, and anticipated risk</w:t>
      </w:r>
      <w:r w:rsidR="00466B10">
        <w:rPr>
          <w:rFonts w:ascii="Cambria" w:hAnsi="Cambria" w:cs="Cambria"/>
          <w:color w:val="404040"/>
        </w:rPr>
        <w:t>.</w:t>
      </w:r>
    </w:p>
    <w:p w14:paraId="35D1EA6F" w14:textId="763458DB" w:rsidR="000551D1" w:rsidRPr="00EE4526" w:rsidRDefault="00CA459F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EE4526">
        <w:rPr>
          <w:rFonts w:ascii="Cambria" w:hAnsi="Cambria" w:cs="Cambria"/>
          <w:color w:val="404040"/>
        </w:rPr>
        <w:t>·</w:t>
      </w:r>
      <w:r w:rsidR="000551D1" w:rsidRPr="00EE4526">
        <w:rPr>
          <w:rFonts w:ascii="Cambria" w:hAnsi="Cambria" w:cs="Cambria"/>
          <w:color w:val="404040"/>
        </w:rPr>
        <w:t xml:space="preserve"> Worked to isolate product defects</w:t>
      </w:r>
      <w:r w:rsidR="00466B10">
        <w:rPr>
          <w:rFonts w:ascii="Cambria" w:hAnsi="Cambria" w:cs="Cambria"/>
          <w:color w:val="404040"/>
        </w:rPr>
        <w:t xml:space="preserve">, determine and report root causes, and </w:t>
      </w:r>
      <w:r w:rsidR="000551D1" w:rsidRPr="00EE4526">
        <w:rPr>
          <w:rFonts w:ascii="Cambria" w:hAnsi="Cambria" w:cs="Cambria"/>
          <w:color w:val="404040"/>
        </w:rPr>
        <w:t>recommended solutions</w:t>
      </w:r>
      <w:r w:rsidR="00765A4D">
        <w:rPr>
          <w:rFonts w:ascii="Cambria" w:hAnsi="Cambria" w:cs="Cambria"/>
          <w:color w:val="404040"/>
        </w:rPr>
        <w:t>.</w:t>
      </w:r>
    </w:p>
    <w:p w14:paraId="65C7D6E0" w14:textId="02A0F7DE" w:rsidR="00D41995" w:rsidRPr="000551D1" w:rsidRDefault="00CA459F" w:rsidP="000551D1">
      <w:pPr>
        <w:spacing w:after="0" w:line="240" w:lineRule="auto"/>
        <w:rPr>
          <w:rFonts w:ascii="Cambria" w:hAnsi="Cambria" w:cs="Cambria"/>
          <w:color w:val="404040"/>
        </w:rPr>
      </w:pPr>
      <w:r w:rsidRPr="00EE4526">
        <w:rPr>
          <w:rFonts w:ascii="Cambria" w:hAnsi="Cambria" w:cs="Cambria"/>
          <w:color w:val="404040"/>
        </w:rPr>
        <w:t>·</w:t>
      </w:r>
      <w:r w:rsidR="000551D1" w:rsidRPr="00EE4526">
        <w:rPr>
          <w:rFonts w:ascii="Cambria" w:hAnsi="Cambria" w:cs="Cambria"/>
          <w:color w:val="404040"/>
        </w:rPr>
        <w:t xml:space="preserve"> Worked in </w:t>
      </w:r>
      <w:r w:rsidR="00466B10">
        <w:rPr>
          <w:rFonts w:ascii="Cambria" w:hAnsi="Cambria" w:cs="Cambria"/>
          <w:color w:val="404040"/>
        </w:rPr>
        <w:t xml:space="preserve">an </w:t>
      </w:r>
      <w:r w:rsidR="000551D1" w:rsidRPr="00EE4526">
        <w:rPr>
          <w:rFonts w:ascii="Cambria" w:hAnsi="Cambria" w:cs="Cambria"/>
          <w:color w:val="404040"/>
        </w:rPr>
        <w:t>AGILE environment to</w:t>
      </w:r>
      <w:r w:rsidR="000551D1" w:rsidRPr="000551D1">
        <w:rPr>
          <w:rFonts w:ascii="Cambria" w:hAnsi="Cambria" w:cs="Cambria"/>
          <w:color w:val="404040"/>
        </w:rPr>
        <w:t xml:space="preserve"> meet team and company goals</w:t>
      </w:r>
      <w:r w:rsidR="00466B10">
        <w:rPr>
          <w:rFonts w:ascii="Cambria" w:hAnsi="Cambria" w:cs="Cambria"/>
          <w:color w:val="404040"/>
        </w:rPr>
        <w:t>.</w:t>
      </w:r>
      <w:r w:rsidR="00D41995">
        <w:rPr>
          <w:rFonts w:ascii="Cambria" w:hAnsi="Cambria" w:cs="Cambria"/>
          <w:color w:val="404040"/>
        </w:rPr>
        <w:t xml:space="preserve"> </w:t>
      </w:r>
    </w:p>
    <w:p w14:paraId="252E952B" w14:textId="61D6E5E3" w:rsidR="000551D1" w:rsidRDefault="000551D1" w:rsidP="000551D1">
      <w:pPr>
        <w:pStyle w:val="Heading2"/>
      </w:pPr>
      <w:r>
        <w:t>Teaching Assistant | Carleton University | January 202</w:t>
      </w:r>
      <w:r w:rsidR="00EE4526">
        <w:t>1</w:t>
      </w:r>
      <w:r>
        <w:t xml:space="preserve"> – </w:t>
      </w:r>
      <w:r w:rsidR="00D41995">
        <w:t>Current</w:t>
      </w:r>
    </w:p>
    <w:p w14:paraId="071D4B45" w14:textId="4709E860" w:rsidR="000551D1" w:rsidRDefault="000551D1" w:rsidP="000551D1">
      <w:pPr>
        <w:pStyle w:val="Default"/>
        <w:spacing w:line="240" w:lineRule="auto"/>
        <w:rPr>
          <w:color w:val="404040"/>
          <w:sz w:val="22"/>
          <w:szCs w:val="22"/>
        </w:rPr>
      </w:pPr>
      <w:r w:rsidRPr="000551D1">
        <w:rPr>
          <w:color w:val="404040"/>
          <w:sz w:val="22"/>
          <w:szCs w:val="22"/>
        </w:rPr>
        <w:t>· Responsible for helping students understand and</w:t>
      </w:r>
      <w:r>
        <w:rPr>
          <w:color w:val="404040"/>
          <w:sz w:val="22"/>
          <w:szCs w:val="22"/>
        </w:rPr>
        <w:t xml:space="preserve"> apply concepts from</w:t>
      </w:r>
      <w:r w:rsidR="00D41995">
        <w:rPr>
          <w:color w:val="404040"/>
          <w:sz w:val="22"/>
          <w:szCs w:val="22"/>
        </w:rPr>
        <w:t xml:space="preserve"> Java and Python courses.</w:t>
      </w:r>
    </w:p>
    <w:p w14:paraId="09DD55D6" w14:textId="3851762C" w:rsidR="000551D1" w:rsidRDefault="000551D1" w:rsidP="000551D1">
      <w:pPr>
        <w:pStyle w:val="Default"/>
        <w:spacing w:line="240" w:lineRule="auto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·</w:t>
      </w:r>
      <w:r w:rsidR="00D41995">
        <w:rPr>
          <w:color w:val="404040"/>
          <w:sz w:val="22"/>
          <w:szCs w:val="22"/>
        </w:rPr>
        <w:t xml:space="preserve"> Worked with professor and other TAs to improve course delivery using student feedback.</w:t>
      </w:r>
      <w:r>
        <w:rPr>
          <w:color w:val="404040"/>
          <w:sz w:val="22"/>
          <w:szCs w:val="22"/>
        </w:rPr>
        <w:t xml:space="preserve"> </w:t>
      </w:r>
    </w:p>
    <w:p w14:paraId="306239FF" w14:textId="12F2AC69" w:rsidR="004F3BDF" w:rsidRPr="004F3BDF" w:rsidRDefault="004F3BDF" w:rsidP="000551D1">
      <w:pPr>
        <w:pStyle w:val="Default"/>
        <w:spacing w:line="240" w:lineRule="auto"/>
      </w:pPr>
      <w:r w:rsidRPr="004F3BDF">
        <w:rPr>
          <w:color w:val="404040"/>
          <w:sz w:val="22"/>
          <w:szCs w:val="22"/>
        </w:rPr>
        <w:t>·</w:t>
      </w:r>
      <w:r>
        <w:rPr>
          <w:color w:val="404040"/>
          <w:sz w:val="22"/>
          <w:szCs w:val="22"/>
        </w:rPr>
        <w:t xml:space="preserve"> Responsible for grading and providing constructive feedback </w:t>
      </w:r>
      <w:r w:rsidR="00D41995">
        <w:rPr>
          <w:color w:val="404040"/>
          <w:sz w:val="22"/>
          <w:szCs w:val="22"/>
        </w:rPr>
        <w:t>on</w:t>
      </w:r>
      <w:r>
        <w:rPr>
          <w:color w:val="404040"/>
          <w:sz w:val="22"/>
          <w:szCs w:val="22"/>
        </w:rPr>
        <w:t xml:space="preserve"> student</w:t>
      </w:r>
      <w:r w:rsidR="00D41995">
        <w:rPr>
          <w:color w:val="404040"/>
          <w:sz w:val="22"/>
          <w:szCs w:val="22"/>
        </w:rPr>
        <w:t xml:space="preserve"> work.</w:t>
      </w:r>
    </w:p>
    <w:p w14:paraId="6EB8C01E" w14:textId="77777777" w:rsidR="003142C6" w:rsidRDefault="003142C6" w:rsidP="00923896">
      <w:pPr>
        <w:pStyle w:val="Heading1"/>
      </w:pPr>
      <w:r>
        <w:rPr>
          <w:b/>
        </w:rPr>
        <w:t xml:space="preserve">Skills &amp; Abilities </w:t>
      </w:r>
    </w:p>
    <w:p w14:paraId="40AF40E6" w14:textId="14FCA0D9" w:rsidR="003142C6" w:rsidRDefault="007265EB" w:rsidP="00923896">
      <w:pPr>
        <w:pStyle w:val="Heading2"/>
      </w:pPr>
      <w:r>
        <w:t>P</w:t>
      </w:r>
      <w:r w:rsidR="00CC1E63">
        <w:t>rogramming</w:t>
      </w:r>
    </w:p>
    <w:p w14:paraId="1E599717" w14:textId="1F759606" w:rsidR="003142C6" w:rsidRDefault="003142C6" w:rsidP="00923896">
      <w:pPr>
        <w:pStyle w:val="Default"/>
        <w:spacing w:line="240" w:lineRule="auto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</w:t>
      </w:r>
      <w:r w:rsidR="002259A0">
        <w:rPr>
          <w:color w:val="404040"/>
          <w:sz w:val="22"/>
          <w:szCs w:val="22"/>
        </w:rPr>
        <w:t xml:space="preserve">Strong understanding of memory handling, object-oriented </w:t>
      </w:r>
      <w:r w:rsidR="000C665F">
        <w:rPr>
          <w:color w:val="404040"/>
          <w:sz w:val="22"/>
          <w:szCs w:val="22"/>
        </w:rPr>
        <w:t>programming,</w:t>
      </w:r>
      <w:r w:rsidR="002259A0">
        <w:rPr>
          <w:color w:val="404040"/>
          <w:sz w:val="22"/>
          <w:szCs w:val="22"/>
        </w:rPr>
        <w:t xml:space="preserve"> and software documentation</w:t>
      </w:r>
      <w:r w:rsidR="00D41995">
        <w:rPr>
          <w:color w:val="404040"/>
          <w:sz w:val="22"/>
          <w:szCs w:val="22"/>
        </w:rPr>
        <w:t>.</w:t>
      </w:r>
    </w:p>
    <w:p w14:paraId="7A711DA0" w14:textId="60F7388A" w:rsidR="000A7F91" w:rsidRDefault="00660F6B" w:rsidP="00923896">
      <w:pPr>
        <w:pStyle w:val="Default"/>
        <w:spacing w:line="240" w:lineRule="auto"/>
        <w:rPr>
          <w:color w:val="404040"/>
          <w:sz w:val="22"/>
          <w:szCs w:val="22"/>
        </w:rPr>
      </w:pPr>
      <w:r w:rsidRPr="00660F6B">
        <w:rPr>
          <w:color w:val="404040"/>
          <w:sz w:val="22"/>
          <w:szCs w:val="22"/>
        </w:rPr>
        <w:t>·</w:t>
      </w:r>
      <w:r w:rsidR="000C665F">
        <w:rPr>
          <w:color w:val="404040"/>
          <w:sz w:val="22"/>
          <w:szCs w:val="22"/>
        </w:rPr>
        <w:t xml:space="preserve"> </w:t>
      </w:r>
      <w:r w:rsidR="00832FCF">
        <w:rPr>
          <w:color w:val="404040"/>
          <w:sz w:val="22"/>
          <w:szCs w:val="22"/>
        </w:rPr>
        <w:t>Experienced</w:t>
      </w:r>
      <w:r>
        <w:rPr>
          <w:color w:val="404040"/>
          <w:sz w:val="22"/>
          <w:szCs w:val="22"/>
        </w:rPr>
        <w:t xml:space="preserve"> </w:t>
      </w:r>
      <w:r w:rsidR="00832FCF">
        <w:rPr>
          <w:color w:val="404040"/>
          <w:sz w:val="22"/>
          <w:szCs w:val="22"/>
        </w:rPr>
        <w:t>in</w:t>
      </w:r>
      <w:r w:rsidR="00D41995">
        <w:rPr>
          <w:color w:val="404040"/>
          <w:sz w:val="22"/>
          <w:szCs w:val="22"/>
        </w:rPr>
        <w:t xml:space="preserve"> </w:t>
      </w:r>
      <w:r w:rsidR="001A66FB">
        <w:rPr>
          <w:color w:val="404040"/>
          <w:sz w:val="22"/>
          <w:szCs w:val="22"/>
        </w:rPr>
        <w:t>Java,</w:t>
      </w:r>
      <w:r w:rsidR="000C665F">
        <w:rPr>
          <w:color w:val="404040"/>
          <w:sz w:val="22"/>
          <w:szCs w:val="22"/>
        </w:rPr>
        <w:t xml:space="preserve"> Python</w:t>
      </w:r>
      <w:r w:rsidR="00466B10">
        <w:rPr>
          <w:color w:val="404040"/>
          <w:sz w:val="22"/>
          <w:szCs w:val="22"/>
        </w:rPr>
        <w:t>,</w:t>
      </w:r>
      <w:r w:rsidR="001A66FB">
        <w:rPr>
          <w:color w:val="404040"/>
          <w:sz w:val="22"/>
          <w:szCs w:val="22"/>
        </w:rPr>
        <w:t xml:space="preserve"> front-end web </w:t>
      </w:r>
      <w:r w:rsidR="00466B10">
        <w:rPr>
          <w:color w:val="404040"/>
          <w:sz w:val="22"/>
          <w:szCs w:val="22"/>
        </w:rPr>
        <w:t>developmen</w:t>
      </w:r>
      <w:r w:rsidR="00D41995">
        <w:rPr>
          <w:color w:val="404040"/>
          <w:sz w:val="22"/>
          <w:szCs w:val="22"/>
        </w:rPr>
        <w:t>t, C and Verilog.</w:t>
      </w:r>
    </w:p>
    <w:p w14:paraId="422F7DE7" w14:textId="3309AD16" w:rsidR="000A7F91" w:rsidRDefault="000A7F91" w:rsidP="00923896">
      <w:pPr>
        <w:pStyle w:val="Default"/>
        <w:spacing w:line="240" w:lineRule="auto"/>
        <w:rPr>
          <w:color w:val="404040"/>
          <w:sz w:val="22"/>
          <w:szCs w:val="22"/>
        </w:rPr>
      </w:pPr>
      <w:r w:rsidRPr="00B77E09">
        <w:rPr>
          <w:color w:val="404040"/>
          <w:sz w:val="22"/>
          <w:szCs w:val="22"/>
        </w:rPr>
        <w:t>· Worked with Debian Linux on embedded computers</w:t>
      </w:r>
      <w:r w:rsidR="003D2960">
        <w:rPr>
          <w:color w:val="404040"/>
          <w:sz w:val="22"/>
          <w:szCs w:val="22"/>
        </w:rPr>
        <w:t>.</w:t>
      </w:r>
    </w:p>
    <w:p w14:paraId="2158E23D" w14:textId="5079F126" w:rsidR="003142C6" w:rsidRDefault="00CC1E63" w:rsidP="00923896">
      <w:pPr>
        <w:pStyle w:val="Heading2"/>
      </w:pPr>
      <w:r>
        <w:t xml:space="preserve">Communication </w:t>
      </w:r>
    </w:p>
    <w:p w14:paraId="742E21EE" w14:textId="5EFFA393" w:rsidR="003F5080" w:rsidRDefault="00F6292F" w:rsidP="00923896">
      <w:pPr>
        <w:pStyle w:val="Default"/>
        <w:spacing w:line="240" w:lineRule="auto"/>
        <w:rPr>
          <w:color w:val="404040"/>
          <w:sz w:val="22"/>
          <w:szCs w:val="22"/>
        </w:rPr>
      </w:pPr>
      <w:r w:rsidRPr="00F6292F">
        <w:rPr>
          <w:color w:val="404040"/>
          <w:sz w:val="22"/>
          <w:szCs w:val="22"/>
        </w:rPr>
        <w:t>·</w:t>
      </w:r>
      <w:r w:rsidR="003F5080">
        <w:rPr>
          <w:color w:val="404040"/>
          <w:sz w:val="22"/>
          <w:szCs w:val="22"/>
        </w:rPr>
        <w:t xml:space="preserve"> Worked in Scrum teams using AGILE workflow to build commercial software products</w:t>
      </w:r>
      <w:r w:rsidR="00D41995">
        <w:rPr>
          <w:color w:val="404040"/>
          <w:sz w:val="22"/>
          <w:szCs w:val="22"/>
        </w:rPr>
        <w:t>.</w:t>
      </w:r>
    </w:p>
    <w:p w14:paraId="1B822D50" w14:textId="3E90256D" w:rsidR="003142C6" w:rsidRDefault="003F5080" w:rsidP="00923896">
      <w:pPr>
        <w:pStyle w:val="Default"/>
        <w:spacing w:line="240" w:lineRule="auto"/>
        <w:rPr>
          <w:color w:val="404040"/>
          <w:sz w:val="22"/>
          <w:szCs w:val="22"/>
        </w:rPr>
      </w:pPr>
      <w:r w:rsidRPr="003F5080">
        <w:rPr>
          <w:color w:val="404040"/>
          <w:sz w:val="22"/>
          <w:szCs w:val="22"/>
        </w:rPr>
        <w:t>·</w:t>
      </w:r>
      <w:r w:rsidR="00F6292F" w:rsidRPr="00F6292F">
        <w:rPr>
          <w:color w:val="404040"/>
          <w:sz w:val="22"/>
          <w:szCs w:val="22"/>
        </w:rPr>
        <w:t xml:space="preserve"> </w:t>
      </w:r>
      <w:r>
        <w:rPr>
          <w:color w:val="404040"/>
          <w:sz w:val="22"/>
          <w:szCs w:val="22"/>
        </w:rPr>
        <w:t xml:space="preserve">Acted </w:t>
      </w:r>
      <w:r w:rsidR="000C665F">
        <w:rPr>
          <w:color w:val="404040"/>
          <w:sz w:val="22"/>
          <w:szCs w:val="22"/>
        </w:rPr>
        <w:t>as</w:t>
      </w:r>
      <w:r w:rsidR="003142C6">
        <w:rPr>
          <w:color w:val="404040"/>
          <w:sz w:val="22"/>
          <w:szCs w:val="22"/>
        </w:rPr>
        <w:t xml:space="preserve"> </w:t>
      </w:r>
      <w:r w:rsidR="00466B10">
        <w:rPr>
          <w:color w:val="404040"/>
          <w:sz w:val="22"/>
          <w:szCs w:val="22"/>
        </w:rPr>
        <w:t xml:space="preserve">a </w:t>
      </w:r>
      <w:r w:rsidR="003142C6">
        <w:rPr>
          <w:color w:val="404040"/>
          <w:sz w:val="22"/>
          <w:szCs w:val="22"/>
        </w:rPr>
        <w:t xml:space="preserve">key link between </w:t>
      </w:r>
      <w:r>
        <w:rPr>
          <w:color w:val="404040"/>
          <w:sz w:val="22"/>
          <w:szCs w:val="22"/>
        </w:rPr>
        <w:t xml:space="preserve">junior air cadets </w:t>
      </w:r>
      <w:r w:rsidR="003142C6">
        <w:rPr>
          <w:color w:val="404040"/>
          <w:sz w:val="22"/>
          <w:szCs w:val="22"/>
        </w:rPr>
        <w:t xml:space="preserve">and </w:t>
      </w:r>
      <w:r>
        <w:rPr>
          <w:color w:val="404040"/>
          <w:sz w:val="22"/>
          <w:szCs w:val="22"/>
        </w:rPr>
        <w:t xml:space="preserve">officer staff </w:t>
      </w:r>
      <w:r w:rsidR="003142C6">
        <w:rPr>
          <w:color w:val="404040"/>
          <w:sz w:val="22"/>
          <w:szCs w:val="22"/>
        </w:rPr>
        <w:t xml:space="preserve">in </w:t>
      </w:r>
      <w:r w:rsidR="00466B10">
        <w:rPr>
          <w:color w:val="404040"/>
          <w:sz w:val="22"/>
          <w:szCs w:val="22"/>
        </w:rPr>
        <w:t xml:space="preserve">the </w:t>
      </w:r>
      <w:r w:rsidR="003142C6">
        <w:rPr>
          <w:color w:val="404040"/>
          <w:sz w:val="22"/>
          <w:szCs w:val="22"/>
        </w:rPr>
        <w:t xml:space="preserve">chain of </w:t>
      </w:r>
      <w:r w:rsidR="00466B10">
        <w:rPr>
          <w:color w:val="404040"/>
          <w:sz w:val="22"/>
          <w:szCs w:val="22"/>
        </w:rPr>
        <w:t>command.</w:t>
      </w:r>
      <w:r w:rsidR="003142C6">
        <w:rPr>
          <w:color w:val="404040"/>
          <w:sz w:val="22"/>
          <w:szCs w:val="22"/>
        </w:rPr>
        <w:t xml:space="preserve"> </w:t>
      </w:r>
    </w:p>
    <w:p w14:paraId="705D9344" w14:textId="25F2D366" w:rsidR="002259A0" w:rsidRDefault="00F6292F" w:rsidP="00923896">
      <w:pPr>
        <w:pStyle w:val="Default"/>
        <w:spacing w:line="240" w:lineRule="auto"/>
        <w:rPr>
          <w:color w:val="404040"/>
          <w:sz w:val="22"/>
          <w:szCs w:val="22"/>
        </w:rPr>
      </w:pPr>
      <w:r w:rsidRPr="00F6292F">
        <w:rPr>
          <w:color w:val="404040"/>
          <w:sz w:val="22"/>
          <w:szCs w:val="22"/>
        </w:rPr>
        <w:t>·</w:t>
      </w:r>
      <w:r w:rsidR="000C665F">
        <w:rPr>
          <w:color w:val="404040"/>
          <w:sz w:val="22"/>
          <w:szCs w:val="22"/>
        </w:rPr>
        <w:t xml:space="preserve"> Excelled in </w:t>
      </w:r>
      <w:r w:rsidR="00466B10">
        <w:rPr>
          <w:color w:val="404040"/>
          <w:sz w:val="22"/>
          <w:szCs w:val="22"/>
        </w:rPr>
        <w:t xml:space="preserve">the </w:t>
      </w:r>
      <w:r w:rsidR="000C665F">
        <w:rPr>
          <w:color w:val="404040"/>
          <w:sz w:val="22"/>
          <w:szCs w:val="22"/>
        </w:rPr>
        <w:t>engineering</w:t>
      </w:r>
      <w:r>
        <w:rPr>
          <w:color w:val="404040"/>
          <w:sz w:val="22"/>
          <w:szCs w:val="22"/>
        </w:rPr>
        <w:t xml:space="preserve"> communications </w:t>
      </w:r>
      <w:r w:rsidR="00466B10">
        <w:rPr>
          <w:color w:val="404040"/>
          <w:sz w:val="22"/>
          <w:szCs w:val="22"/>
        </w:rPr>
        <w:t>course.</w:t>
      </w:r>
    </w:p>
    <w:p w14:paraId="65A1D98D" w14:textId="359FB597" w:rsidR="003142C6" w:rsidRDefault="00CC1E63" w:rsidP="00923896">
      <w:pPr>
        <w:pStyle w:val="Heading2"/>
      </w:pPr>
      <w:r>
        <w:t xml:space="preserve">Leadership </w:t>
      </w:r>
    </w:p>
    <w:p w14:paraId="0D23E8CB" w14:textId="7631531C" w:rsidR="003142C6" w:rsidRDefault="003142C6" w:rsidP="00D41995">
      <w:pPr>
        <w:pStyle w:val="Default"/>
        <w:spacing w:line="240" w:lineRule="auto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 xml:space="preserve">· </w:t>
      </w:r>
      <w:r w:rsidR="00FD1049">
        <w:rPr>
          <w:color w:val="404040"/>
          <w:sz w:val="22"/>
          <w:szCs w:val="22"/>
        </w:rPr>
        <w:t>Took actions to improve</w:t>
      </w:r>
      <w:r w:rsidR="003F5080">
        <w:rPr>
          <w:color w:val="404040"/>
          <w:sz w:val="22"/>
          <w:szCs w:val="22"/>
        </w:rPr>
        <w:t xml:space="preserve"> </w:t>
      </w:r>
      <w:r w:rsidR="00466B10">
        <w:rPr>
          <w:color w:val="404040"/>
          <w:sz w:val="22"/>
          <w:szCs w:val="22"/>
        </w:rPr>
        <w:t xml:space="preserve">the </w:t>
      </w:r>
      <w:r w:rsidR="003F5080">
        <w:rPr>
          <w:color w:val="404040"/>
          <w:sz w:val="22"/>
          <w:szCs w:val="22"/>
        </w:rPr>
        <w:t>quality of critical healthcare software</w:t>
      </w:r>
      <w:r w:rsidR="002A696C">
        <w:rPr>
          <w:color w:val="404040"/>
          <w:sz w:val="22"/>
          <w:szCs w:val="22"/>
        </w:rPr>
        <w:t xml:space="preserve"> </w:t>
      </w:r>
      <w:r w:rsidR="002A696C" w:rsidRPr="00EE4526">
        <w:rPr>
          <w:color w:val="404040"/>
          <w:sz w:val="22"/>
          <w:szCs w:val="22"/>
        </w:rPr>
        <w:t xml:space="preserve">at Circle </w:t>
      </w:r>
      <w:r w:rsidR="00466B10" w:rsidRPr="00EE4526">
        <w:rPr>
          <w:color w:val="404040"/>
          <w:sz w:val="22"/>
          <w:szCs w:val="22"/>
        </w:rPr>
        <w:t>NVI</w:t>
      </w:r>
      <w:r w:rsidR="00466B10">
        <w:rPr>
          <w:color w:val="404040"/>
          <w:sz w:val="22"/>
          <w:szCs w:val="22"/>
        </w:rPr>
        <w:t>.</w:t>
      </w:r>
    </w:p>
    <w:p w14:paraId="166E57C6" w14:textId="3BA7875C" w:rsidR="003142C6" w:rsidRPr="002429E1" w:rsidRDefault="00F404B9" w:rsidP="002429E1">
      <w:pPr>
        <w:pStyle w:val="Heading1"/>
        <w:ind w:right="13"/>
      </w:pPr>
      <w:r>
        <w:rPr>
          <w:b/>
        </w:rPr>
        <w:t>Accolades</w:t>
      </w:r>
    </w:p>
    <w:p w14:paraId="1705B4F4" w14:textId="21F2A7C2" w:rsidR="00FD1049" w:rsidRDefault="00FD1049" w:rsidP="00FD1049">
      <w:pPr>
        <w:pStyle w:val="Default"/>
        <w:spacing w:line="240" w:lineRule="auto"/>
        <w:ind w:right="-270"/>
        <w:rPr>
          <w:color w:val="404040"/>
          <w:sz w:val="22"/>
          <w:szCs w:val="22"/>
        </w:rPr>
      </w:pPr>
      <w:r w:rsidRPr="002429E1">
        <w:rPr>
          <w:color w:val="404040"/>
          <w:sz w:val="22"/>
          <w:szCs w:val="22"/>
        </w:rPr>
        <w:t>· Eric Sigurdson Award – 2020</w:t>
      </w:r>
      <w:r>
        <w:rPr>
          <w:color w:val="404040"/>
          <w:sz w:val="22"/>
          <w:szCs w:val="22"/>
        </w:rPr>
        <w:t>-2</w:t>
      </w:r>
      <w:r w:rsidR="00D41995">
        <w:rPr>
          <w:color w:val="404040"/>
          <w:sz w:val="22"/>
          <w:szCs w:val="22"/>
        </w:rPr>
        <w:t>2</w:t>
      </w:r>
    </w:p>
    <w:p w14:paraId="7903989F" w14:textId="54C7DF18" w:rsidR="00FD1049" w:rsidRDefault="00FD1049" w:rsidP="00FD1049">
      <w:pPr>
        <w:pStyle w:val="Default"/>
        <w:spacing w:line="240" w:lineRule="auto"/>
        <w:ind w:right="-270"/>
        <w:rPr>
          <w:color w:val="404040"/>
          <w:sz w:val="22"/>
          <w:szCs w:val="22"/>
        </w:rPr>
      </w:pPr>
      <w:r w:rsidRPr="00FD1049">
        <w:rPr>
          <w:color w:val="404040"/>
          <w:sz w:val="22"/>
          <w:szCs w:val="22"/>
        </w:rPr>
        <w:t>· Dean’s Honor List recipient –</w:t>
      </w:r>
      <w:r>
        <w:rPr>
          <w:color w:val="404040"/>
          <w:sz w:val="22"/>
          <w:szCs w:val="22"/>
        </w:rPr>
        <w:t>2019-21</w:t>
      </w:r>
    </w:p>
    <w:p w14:paraId="4AF5C46D" w14:textId="07FE62D8" w:rsidR="00FD1049" w:rsidRPr="00923896" w:rsidRDefault="00FD1049" w:rsidP="004F3BDF">
      <w:pPr>
        <w:pStyle w:val="Default"/>
        <w:spacing w:line="240" w:lineRule="auto"/>
        <w:ind w:right="-270"/>
        <w:rPr>
          <w:color w:val="404040"/>
          <w:sz w:val="22"/>
          <w:szCs w:val="22"/>
        </w:rPr>
      </w:pPr>
      <w:r>
        <w:rPr>
          <w:color w:val="404040"/>
          <w:sz w:val="22"/>
          <w:szCs w:val="22"/>
        </w:rPr>
        <w:t>· J. Lorne Grey Scholarship – 2019</w:t>
      </w:r>
    </w:p>
    <w:sectPr w:rsidR="00FD1049" w:rsidRPr="00923896" w:rsidSect="0061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60EA7" w14:textId="77777777" w:rsidR="00F2428E" w:rsidRDefault="00F2428E">
      <w:pPr>
        <w:spacing w:after="0"/>
      </w:pPr>
      <w:r>
        <w:separator/>
      </w:r>
    </w:p>
  </w:endnote>
  <w:endnote w:type="continuationSeparator" w:id="0">
    <w:p w14:paraId="2CCDDECD" w14:textId="77777777" w:rsidR="00F2428E" w:rsidRDefault="00F242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0D11E" w14:textId="77777777" w:rsidR="003F20DE" w:rsidRDefault="003F20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3EA62" w14:textId="77777777" w:rsidR="004B2D49" w:rsidRDefault="004B2D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24D4" w14:textId="77777777" w:rsidR="004F3BDF" w:rsidRDefault="00CA7265" w:rsidP="00F444FC">
    <w:pPr>
      <w:pStyle w:val="Footer"/>
      <w:jc w:val="left"/>
    </w:pPr>
    <w:r>
      <w:t>Reference</w:t>
    </w:r>
    <w:r w:rsidR="004F3BDF">
      <w:t>s</w:t>
    </w:r>
    <w:r>
      <w:t>:</w:t>
    </w:r>
  </w:p>
  <w:p w14:paraId="147D5E1E" w14:textId="4C9BB387" w:rsidR="00CA7265" w:rsidRDefault="00FD1049" w:rsidP="00F444FC">
    <w:pPr>
      <w:pStyle w:val="Footer"/>
      <w:jc w:val="left"/>
    </w:pPr>
    <w:r>
      <w:t>Nishanth Gandhi</w:t>
    </w:r>
    <w:r w:rsidR="009933F4">
      <w:t xml:space="preserve"> </w:t>
    </w:r>
    <w:hyperlink r:id="rId1" w:history="1">
      <w:r w:rsidR="009933F4" w:rsidRPr="004675B3">
        <w:rPr>
          <w:rStyle w:val="Hyperlink"/>
        </w:rPr>
        <w:t>nishanth.gandhi@circlenvi.com</w:t>
      </w:r>
    </w:hyperlink>
    <w:r w:rsidR="009933F4">
      <w:t xml:space="preserve"> </w:t>
    </w:r>
    <w:r>
      <w:t>–</w:t>
    </w:r>
    <w:r w:rsidR="009933F4">
      <w:t xml:space="preserve"> QA </w:t>
    </w:r>
    <w:r>
      <w:t>Manager at Circle N</w:t>
    </w:r>
    <w:r w:rsidR="009933F4">
      <w:t>VI</w:t>
    </w:r>
  </w:p>
  <w:p w14:paraId="0A477B0C" w14:textId="35D34708" w:rsidR="00FD1049" w:rsidRDefault="009933F4" w:rsidP="00F444FC">
    <w:pPr>
      <w:pStyle w:val="Footer"/>
      <w:jc w:val="left"/>
    </w:pPr>
    <w:r>
      <w:t>Susan M</w:t>
    </w:r>
    <w:r w:rsidR="000551D1">
      <w:t xml:space="preserve">cMillan </w:t>
    </w:r>
    <w:hyperlink r:id="rId2" w:history="1">
      <w:r w:rsidR="000551D1" w:rsidRPr="004675B3">
        <w:rPr>
          <w:rStyle w:val="Hyperlink"/>
        </w:rPr>
        <w:t>susan.mcmillan@hatch.com</w:t>
      </w:r>
    </w:hyperlink>
    <w:r w:rsidR="000551D1">
      <w:t xml:space="preserve"> </w:t>
    </w:r>
    <w:r w:rsidR="00FD1049" w:rsidRPr="00FD1049">
      <w:t>– Project Manager at Hatch Ltd.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4783E" w14:textId="77777777" w:rsidR="00F2428E" w:rsidRDefault="00F2428E">
      <w:pPr>
        <w:spacing w:after="0"/>
      </w:pPr>
      <w:r>
        <w:separator/>
      </w:r>
    </w:p>
  </w:footnote>
  <w:footnote w:type="continuationSeparator" w:id="0">
    <w:p w14:paraId="1BE1E025" w14:textId="77777777" w:rsidR="00F2428E" w:rsidRDefault="00F242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77226" w14:textId="77777777" w:rsidR="003F20DE" w:rsidRDefault="003F20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422F9" w14:textId="77777777" w:rsidR="003F20DE" w:rsidRDefault="003F20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AE6E6" w14:textId="2FB0937F" w:rsidR="00CC1E63" w:rsidRDefault="001A6832" w:rsidP="001A6832">
    <w:pPr>
      <w:pStyle w:val="Title"/>
    </w:pPr>
    <w:r>
      <w:rPr>
        <w:noProof/>
        <w:color w:val="404040"/>
        <w:sz w:val="22"/>
        <w:szCs w:val="22"/>
      </w:rPr>
      <w:drawing>
        <wp:anchor distT="0" distB="0" distL="114300" distR="114300" simplePos="0" relativeHeight="251658240" behindDoc="0" locked="0" layoutInCell="1" allowOverlap="1" wp14:anchorId="24174B13" wp14:editId="606FB184">
          <wp:simplePos x="0" y="0"/>
          <wp:positionH relativeFrom="margin">
            <wp:align>left</wp:align>
          </wp:positionH>
          <wp:positionV relativeFrom="paragraph">
            <wp:posOffset>-208915</wp:posOffset>
          </wp:positionV>
          <wp:extent cx="1105535" cy="969645"/>
          <wp:effectExtent l="0" t="8255" r="0" b="0"/>
          <wp:wrapSquare wrapText="bothSides"/>
          <wp:docPr id="14" name="Picture 14" descr="A picture containing grass, brown, standing, f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grass, brown, standing, field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895" t="14792" r="35261" b="28025"/>
                  <a:stretch/>
                </pic:blipFill>
                <pic:spPr bwMode="auto">
                  <a:xfrm rot="5400000">
                    <a:off x="0" y="0"/>
                    <a:ext cx="1105535" cy="96964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1E63">
      <w:t xml:space="preserve">Aksh Ravishankar </w:t>
    </w:r>
  </w:p>
  <w:p w14:paraId="58C8EC6E" w14:textId="2C40B829" w:rsidR="00CC1E63" w:rsidRDefault="003F20DE" w:rsidP="001A6832">
    <w:pPr>
      <w:pStyle w:val="Default"/>
      <w:spacing w:line="240" w:lineRule="auto"/>
      <w:rPr>
        <w:color w:val="404040"/>
        <w:sz w:val="22"/>
        <w:szCs w:val="22"/>
      </w:rPr>
    </w:pPr>
    <w:r>
      <w:rPr>
        <w:color w:val="404040"/>
        <w:sz w:val="22"/>
        <w:szCs w:val="22"/>
      </w:rPr>
      <w:t>Calgary, Canada</w:t>
    </w:r>
    <w:r w:rsidR="00CA459F">
      <w:rPr>
        <w:color w:val="404040"/>
        <w:sz w:val="22"/>
        <w:szCs w:val="22"/>
      </w:rPr>
      <w:t xml:space="preserve"> </w:t>
    </w:r>
    <w:r w:rsidR="00CC1E63">
      <w:rPr>
        <w:color w:val="404040"/>
        <w:sz w:val="22"/>
        <w:szCs w:val="22"/>
      </w:rPr>
      <w:t xml:space="preserve">| </w:t>
    </w:r>
    <w:r w:rsidR="00E9588A">
      <w:rPr>
        <w:color w:val="404040"/>
        <w:sz w:val="22"/>
        <w:szCs w:val="22"/>
      </w:rPr>
      <w:t xml:space="preserve">+1 </w:t>
    </w:r>
    <w:r w:rsidR="00CC1E63">
      <w:rPr>
        <w:color w:val="404040"/>
        <w:sz w:val="22"/>
        <w:szCs w:val="22"/>
      </w:rPr>
      <w:t xml:space="preserve">403-400-2652 | aksh.ravishankar@gmail.com </w:t>
    </w:r>
  </w:p>
  <w:p w14:paraId="2E74CA8A" w14:textId="77777777" w:rsidR="00CC1E63" w:rsidRDefault="00CC1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6822B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3942E41"/>
    <w:multiLevelType w:val="hybridMultilevel"/>
    <w:tmpl w:val="4C62D7A2"/>
    <w:lvl w:ilvl="0" w:tplc="D4AC8AE2">
      <w:start w:val="1"/>
      <w:numFmt w:val="bullet"/>
      <w:lvlText w:val="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1342377">
    <w:abstractNumId w:val="9"/>
  </w:num>
  <w:num w:numId="2" w16cid:durableId="1133016883">
    <w:abstractNumId w:val="9"/>
    <w:lvlOverride w:ilvl="0">
      <w:startOverride w:val="1"/>
    </w:lvlOverride>
  </w:num>
  <w:num w:numId="3" w16cid:durableId="426732372">
    <w:abstractNumId w:val="9"/>
    <w:lvlOverride w:ilvl="0">
      <w:startOverride w:val="1"/>
    </w:lvlOverride>
  </w:num>
  <w:num w:numId="4" w16cid:durableId="557673310">
    <w:abstractNumId w:val="9"/>
    <w:lvlOverride w:ilvl="0">
      <w:startOverride w:val="1"/>
    </w:lvlOverride>
  </w:num>
  <w:num w:numId="5" w16cid:durableId="187765116">
    <w:abstractNumId w:val="8"/>
  </w:num>
  <w:num w:numId="6" w16cid:durableId="1916360019">
    <w:abstractNumId w:val="7"/>
  </w:num>
  <w:num w:numId="7" w16cid:durableId="1921332056">
    <w:abstractNumId w:val="6"/>
  </w:num>
  <w:num w:numId="8" w16cid:durableId="397944570">
    <w:abstractNumId w:val="5"/>
  </w:num>
  <w:num w:numId="9" w16cid:durableId="2006782921">
    <w:abstractNumId w:val="4"/>
  </w:num>
  <w:num w:numId="10" w16cid:durableId="72973253">
    <w:abstractNumId w:val="3"/>
  </w:num>
  <w:num w:numId="11" w16cid:durableId="1180852162">
    <w:abstractNumId w:val="2"/>
  </w:num>
  <w:num w:numId="12" w16cid:durableId="1884949659">
    <w:abstractNumId w:val="1"/>
  </w:num>
  <w:num w:numId="13" w16cid:durableId="778380357">
    <w:abstractNumId w:val="0"/>
  </w:num>
  <w:num w:numId="14" w16cid:durableId="1820151051">
    <w:abstractNumId w:val="13"/>
  </w:num>
  <w:num w:numId="15" w16cid:durableId="874657550">
    <w:abstractNumId w:val="16"/>
  </w:num>
  <w:num w:numId="16" w16cid:durableId="1029112695">
    <w:abstractNumId w:val="12"/>
  </w:num>
  <w:num w:numId="17" w16cid:durableId="1718817743">
    <w:abstractNumId w:val="15"/>
  </w:num>
  <w:num w:numId="18" w16cid:durableId="222955281">
    <w:abstractNumId w:val="10"/>
  </w:num>
  <w:num w:numId="19" w16cid:durableId="2048486780">
    <w:abstractNumId w:val="20"/>
  </w:num>
  <w:num w:numId="20" w16cid:durableId="1137141308">
    <w:abstractNumId w:val="17"/>
  </w:num>
  <w:num w:numId="21" w16cid:durableId="1826361183">
    <w:abstractNumId w:val="11"/>
  </w:num>
  <w:num w:numId="22" w16cid:durableId="2115052531">
    <w:abstractNumId w:val="14"/>
  </w:num>
  <w:num w:numId="23" w16cid:durableId="641739135">
    <w:abstractNumId w:val="19"/>
  </w:num>
  <w:num w:numId="24" w16cid:durableId="5775194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26"/>
    <w:rsid w:val="00001A51"/>
    <w:rsid w:val="000551D1"/>
    <w:rsid w:val="000832BD"/>
    <w:rsid w:val="000A4F59"/>
    <w:rsid w:val="000A7F91"/>
    <w:rsid w:val="000C665F"/>
    <w:rsid w:val="001006B5"/>
    <w:rsid w:val="00141A4C"/>
    <w:rsid w:val="00153C4C"/>
    <w:rsid w:val="00177524"/>
    <w:rsid w:val="001A1726"/>
    <w:rsid w:val="001A66FB"/>
    <w:rsid w:val="001A6832"/>
    <w:rsid w:val="001B29CF"/>
    <w:rsid w:val="00200A85"/>
    <w:rsid w:val="002259A0"/>
    <w:rsid w:val="002429E1"/>
    <w:rsid w:val="0026799B"/>
    <w:rsid w:val="0028220F"/>
    <w:rsid w:val="00286792"/>
    <w:rsid w:val="002A464E"/>
    <w:rsid w:val="002A696C"/>
    <w:rsid w:val="002B356D"/>
    <w:rsid w:val="002E5BF6"/>
    <w:rsid w:val="003142C6"/>
    <w:rsid w:val="00331E3F"/>
    <w:rsid w:val="003427C9"/>
    <w:rsid w:val="00356C14"/>
    <w:rsid w:val="003D2960"/>
    <w:rsid w:val="003F20DE"/>
    <w:rsid w:val="003F5080"/>
    <w:rsid w:val="00445146"/>
    <w:rsid w:val="00466B10"/>
    <w:rsid w:val="004A662F"/>
    <w:rsid w:val="004B2D49"/>
    <w:rsid w:val="004F08A8"/>
    <w:rsid w:val="004F3BDF"/>
    <w:rsid w:val="00503339"/>
    <w:rsid w:val="00613AD0"/>
    <w:rsid w:val="00617B26"/>
    <w:rsid w:val="006270A9"/>
    <w:rsid w:val="00660F6B"/>
    <w:rsid w:val="00675956"/>
    <w:rsid w:val="00681034"/>
    <w:rsid w:val="006D6F57"/>
    <w:rsid w:val="006E1A49"/>
    <w:rsid w:val="0072445E"/>
    <w:rsid w:val="007265EB"/>
    <w:rsid w:val="007418BE"/>
    <w:rsid w:val="00751F08"/>
    <w:rsid w:val="00765A4D"/>
    <w:rsid w:val="007E66B1"/>
    <w:rsid w:val="00816216"/>
    <w:rsid w:val="00832FCF"/>
    <w:rsid w:val="0087734B"/>
    <w:rsid w:val="008D11EE"/>
    <w:rsid w:val="00923896"/>
    <w:rsid w:val="009622AC"/>
    <w:rsid w:val="009669D5"/>
    <w:rsid w:val="009933F4"/>
    <w:rsid w:val="009A7519"/>
    <w:rsid w:val="009D5933"/>
    <w:rsid w:val="009F2481"/>
    <w:rsid w:val="00A07E9C"/>
    <w:rsid w:val="00A31CBB"/>
    <w:rsid w:val="00B14434"/>
    <w:rsid w:val="00B65E89"/>
    <w:rsid w:val="00B77E09"/>
    <w:rsid w:val="00BB195A"/>
    <w:rsid w:val="00BD768D"/>
    <w:rsid w:val="00BE10D2"/>
    <w:rsid w:val="00C03FF0"/>
    <w:rsid w:val="00C12592"/>
    <w:rsid w:val="00C61F8E"/>
    <w:rsid w:val="00CA459F"/>
    <w:rsid w:val="00CA7265"/>
    <w:rsid w:val="00CC1E63"/>
    <w:rsid w:val="00D374BB"/>
    <w:rsid w:val="00D41995"/>
    <w:rsid w:val="00DA14C9"/>
    <w:rsid w:val="00DA4017"/>
    <w:rsid w:val="00E2499D"/>
    <w:rsid w:val="00E83E4B"/>
    <w:rsid w:val="00E85594"/>
    <w:rsid w:val="00E9588A"/>
    <w:rsid w:val="00EC0541"/>
    <w:rsid w:val="00ED53ED"/>
    <w:rsid w:val="00EE4526"/>
    <w:rsid w:val="00EE5305"/>
    <w:rsid w:val="00F15F38"/>
    <w:rsid w:val="00F2428E"/>
    <w:rsid w:val="00F404B9"/>
    <w:rsid w:val="00F444FC"/>
    <w:rsid w:val="00F6292F"/>
    <w:rsid w:val="00FD1049"/>
    <w:rsid w:val="00FD5D33"/>
    <w:rsid w:val="00FD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D67112"/>
  <w15:chartTrackingRefBased/>
  <w15:docId w15:val="{8063209F-F20F-4E4D-8A89-B1679D29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2" w:unhideWhenUsed="1"/>
    <w:lsdException w:name="Signature" w:semiHidden="1" w:uiPriority="2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995"/>
  </w:style>
  <w:style w:type="paragraph" w:styleId="Heading1">
    <w:name w:val="heading 1"/>
    <w:basedOn w:val="Normal"/>
    <w:next w:val="Normal"/>
    <w:link w:val="Heading1Char"/>
    <w:uiPriority w:val="9"/>
    <w:qFormat/>
    <w:rsid w:val="009238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F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8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8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8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8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8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8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38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896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23896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0A7F91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896"/>
    <w:pPr>
      <w:outlineLvl w:val="9"/>
    </w:pPr>
  </w:style>
  <w:style w:type="character" w:styleId="IntenseEmphasis">
    <w:name w:val="Intense Emphasis"/>
    <w:basedOn w:val="DefaultParagraphFont"/>
    <w:uiPriority w:val="21"/>
    <w:qFormat/>
    <w:rsid w:val="00923896"/>
    <w:rPr>
      <w:b w:val="0"/>
      <w:bCs w:val="0"/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qFormat/>
    <w:rsid w:val="00923896"/>
    <w:rPr>
      <w:b/>
      <w:bCs/>
      <w:smallCaps/>
      <w:color w:val="4A66AC" w:themeColor="accent1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8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896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896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896"/>
    <w:rPr>
      <w:rFonts w:asciiTheme="majorHAnsi" w:eastAsiaTheme="majorEastAsia" w:hAnsiTheme="majorHAnsi" w:cstheme="majorBidi"/>
      <w:color w:val="4F4652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896"/>
    <w:pPr>
      <w:spacing w:line="240" w:lineRule="auto"/>
    </w:pPr>
    <w:rPr>
      <w:b/>
      <w:bCs/>
      <w:smallCaps/>
      <w:color w:val="4A66AC" w:themeColor="accent1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E85594"/>
    <w:pPr>
      <w:ind w:left="720"/>
      <w:contextualSpacing/>
    </w:pPr>
  </w:style>
  <w:style w:type="paragraph" w:customStyle="1" w:styleId="Default">
    <w:name w:val="Default"/>
    <w:rsid w:val="003142C6"/>
    <w:pPr>
      <w:autoSpaceDE w:val="0"/>
      <w:autoSpaceDN w:val="0"/>
      <w:adjustRightInd w:val="0"/>
      <w:spacing w:after="0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896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896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896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896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896"/>
    <w:rPr>
      <w:rFonts w:asciiTheme="majorHAnsi" w:eastAsiaTheme="majorEastAsia" w:hAnsiTheme="majorHAnsi" w:cstheme="majorBidi"/>
      <w:color w:val="253356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8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2389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923896"/>
    <w:rPr>
      <w:b/>
      <w:bCs/>
    </w:rPr>
  </w:style>
  <w:style w:type="character" w:styleId="Emphasis">
    <w:name w:val="Emphasis"/>
    <w:basedOn w:val="DefaultParagraphFont"/>
    <w:uiPriority w:val="20"/>
    <w:qFormat/>
    <w:rsid w:val="00923896"/>
    <w:rPr>
      <w:i/>
      <w:iCs/>
    </w:rPr>
  </w:style>
  <w:style w:type="paragraph" w:styleId="NoSpacing">
    <w:name w:val="No Spacing"/>
    <w:uiPriority w:val="1"/>
    <w:qFormat/>
    <w:rsid w:val="009238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389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38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238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923896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23896"/>
    <w:rPr>
      <w:b/>
      <w:bCs/>
      <w:smallCaps/>
    </w:rPr>
  </w:style>
  <w:style w:type="character" w:styleId="UnresolvedMention">
    <w:name w:val="Unresolved Mention"/>
    <w:basedOn w:val="DefaultParagraphFont"/>
    <w:uiPriority w:val="99"/>
    <w:semiHidden/>
    <w:unhideWhenUsed/>
    <w:rsid w:val="00CA72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susan.mcmillan@hatch.com" TargetMode="External"/><Relationship Id="rId1" Type="http://schemas.openxmlformats.org/officeDocument/2006/relationships/hyperlink" Target="mailto:nishanth.gandhi@circlenvi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ogl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91A0-2753-4527-9688-806C1CC32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583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 Ravishankar</dc:creator>
  <cp:keywords/>
  <cp:lastModifiedBy>Aksh Ravishankar</cp:lastModifiedBy>
  <cp:revision>40</cp:revision>
  <dcterms:created xsi:type="dcterms:W3CDTF">2018-09-16T14:57:00Z</dcterms:created>
  <dcterms:modified xsi:type="dcterms:W3CDTF">2022-11-28T04:20:00Z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6fb5d6f7fec8369e24cf804ecf7f980c2438bb468374854d93243cff7e7656e9</vt:lpwstr>
  </property>
</Properties>
</file>